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8CEE" w14:textId="77777777" w:rsidR="004D1830" w:rsidRDefault="004D1830">
      <w:bookmarkStart w:id="0" w:name="_Toc408028443"/>
    </w:p>
    <w:tbl>
      <w:tblPr>
        <w:tblW w:w="0" w:type="auto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62A5D309" w14:textId="77777777">
        <w:tc>
          <w:tcPr>
            <w:tcW w:w="8529" w:type="dxa"/>
          </w:tcPr>
          <w:p w14:paraId="69F477D3" w14:textId="51F8AAFB" w:rsidR="004D1830" w:rsidRDefault="004D1830">
            <w:pPr>
              <w:pStyle w:val="Title"/>
            </w:pPr>
            <w:r>
              <w:t xml:space="preserve">Title: </w:t>
            </w:r>
            <w:r w:rsidR="00626019" w:rsidRPr="00626019">
              <w:t xml:space="preserve">LOON – </w:t>
            </w:r>
            <w:r w:rsidR="00626019">
              <w:br/>
            </w:r>
            <w:r w:rsidR="00626019" w:rsidRPr="00626019">
              <w:t>Line Oriented Object Notation</w:t>
            </w:r>
          </w:p>
        </w:tc>
      </w:tr>
    </w:tbl>
    <w:p w14:paraId="0E9DE401" w14:textId="77777777" w:rsidR="004D1830" w:rsidRDefault="004D1830">
      <w:pPr>
        <w:spacing w:before="240"/>
      </w:pPr>
      <w:r>
        <w:rPr>
          <w:rFonts w:ascii="Arial" w:hAnsi="Arial"/>
          <w:b/>
          <w:sz w:val="28"/>
        </w:rPr>
        <w:t>Contents</w:t>
      </w:r>
      <w:bookmarkEnd w:id="0"/>
    </w:p>
    <w:bookmarkStart w:id="1" w:name="_Toc408028501"/>
    <w:p w14:paraId="548BFE2B" w14:textId="70852A1C" w:rsidR="00626019" w:rsidRDefault="004D183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b/>
        </w:rPr>
        <w:fldChar w:fldCharType="begin"/>
      </w:r>
      <w:r>
        <w:rPr>
          <w:b/>
        </w:rPr>
        <w:instrText xml:space="preserve"> TOC \o "1-5" </w:instrText>
      </w:r>
      <w:r>
        <w:rPr>
          <w:b/>
        </w:rPr>
        <w:fldChar w:fldCharType="separate"/>
      </w:r>
      <w:r w:rsidR="00626019">
        <w:rPr>
          <w:noProof/>
        </w:rPr>
        <w:t>1. LOON – Line Oriented Object Notation</w:t>
      </w:r>
      <w:r w:rsidR="00626019">
        <w:rPr>
          <w:noProof/>
        </w:rPr>
        <w:tab/>
      </w:r>
      <w:r w:rsidR="00626019">
        <w:rPr>
          <w:noProof/>
        </w:rPr>
        <w:fldChar w:fldCharType="begin"/>
      </w:r>
      <w:r w:rsidR="00626019">
        <w:rPr>
          <w:noProof/>
        </w:rPr>
        <w:instrText xml:space="preserve"> PAGEREF _Toc7686680 \h </w:instrText>
      </w:r>
      <w:r w:rsidR="00626019">
        <w:rPr>
          <w:noProof/>
        </w:rPr>
      </w:r>
      <w:r w:rsidR="00626019">
        <w:rPr>
          <w:noProof/>
        </w:rPr>
        <w:fldChar w:fldCharType="separate"/>
      </w:r>
      <w:r w:rsidR="00245314">
        <w:rPr>
          <w:noProof/>
        </w:rPr>
        <w:t>1</w:t>
      </w:r>
      <w:r w:rsidR="00626019">
        <w:rPr>
          <w:noProof/>
        </w:rPr>
        <w:fldChar w:fldCharType="end"/>
      </w:r>
    </w:p>
    <w:p w14:paraId="19A291D6" w14:textId="7AE38960" w:rsidR="00626019" w:rsidRDefault="0062601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r>
        <w:rPr>
          <w:noProof/>
        </w:rPr>
        <w:t>1.1. String values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_Toc7686681 \h </w:instrText>
      </w:r>
      <w:r>
        <w:rPr>
          <w:noProof/>
        </w:rPr>
      </w:r>
      <w:r>
        <w:rPr>
          <w:noProof/>
        </w:rPr>
        <w:fldChar w:fldCharType="separate"/>
      </w:r>
      <w:r w:rsidR="00245314">
        <w:rPr>
          <w:noProof/>
        </w:rPr>
        <w:t>4</w:t>
      </w:r>
      <w:r>
        <w:rPr>
          <w:noProof/>
        </w:rPr>
        <w:fldChar w:fldCharType="end"/>
      </w:r>
    </w:p>
    <w:p w14:paraId="7CFE126C" w14:textId="1B8B92D0" w:rsidR="004D1830" w:rsidRDefault="004D1830">
      <w:r>
        <w:rPr>
          <w:b/>
        </w:rPr>
        <w:fldChar w:fldCharType="end"/>
      </w:r>
    </w:p>
    <w:tbl>
      <w:tblPr>
        <w:tblW w:w="0" w:type="auto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6E63B043" w14:textId="77777777">
        <w:tc>
          <w:tcPr>
            <w:tcW w:w="8529" w:type="dxa"/>
          </w:tcPr>
          <w:p w14:paraId="3A15B8EA" w14:textId="77777777" w:rsidR="004D1830" w:rsidRDefault="004D1830"/>
        </w:tc>
      </w:tr>
    </w:tbl>
    <w:bookmarkEnd w:id="1"/>
    <w:p w14:paraId="1A7110B2" w14:textId="191AA0DC" w:rsidR="00A531F8" w:rsidRDefault="00A531F8" w:rsidP="00A531F8">
      <w:pPr>
        <w:pStyle w:val="Heading1"/>
      </w:pPr>
      <w:r w:rsidRPr="00A059FC">
        <w:fldChar w:fldCharType="begin"/>
      </w:r>
      <w:r w:rsidRPr="00A059FC">
        <w:instrText xml:space="preserve"> AUTONUMLGL </w:instrText>
      </w:r>
      <w:bookmarkStart w:id="2" w:name="_Toc7686680"/>
      <w:r w:rsidRPr="00A059FC">
        <w:fldChar w:fldCharType="end"/>
      </w:r>
      <w:r w:rsidRPr="00A059FC">
        <w:t xml:space="preserve"> </w:t>
      </w:r>
      <w:r>
        <w:t>LOON – Line Oriented Object Notation</w:t>
      </w:r>
      <w:bookmarkEnd w:id="2"/>
    </w:p>
    <w:p w14:paraId="2D99CD7F" w14:textId="412BFCC7" w:rsidR="00112E4C" w:rsidRDefault="00112E4C" w:rsidP="00112E4C">
      <w:r>
        <w:t xml:space="preserve">LOON is a simple file format for configuration data.  It is intended to be easy for both humans and machines to read and write. It is a stripped-down form of JSON, that ends up looking </w:t>
      </w:r>
      <w:proofErr w:type="gramStart"/>
      <w:r>
        <w:t>similar to</w:t>
      </w:r>
      <w:proofErr w:type="gramEnd"/>
      <w:r>
        <w:t xml:space="preserve"> the format used by HTTP, SMTP etc.</w:t>
      </w:r>
    </w:p>
    <w:p w14:paraId="5F5D2395" w14:textId="77777777" w:rsidR="00DA5D37" w:rsidRDefault="00DA5D37">
      <w:pPr>
        <w:spacing w:before="0" w:after="0"/>
      </w:pPr>
      <w:r>
        <w:br w:type="page"/>
      </w:r>
    </w:p>
    <w:p w14:paraId="34AC01BB" w14:textId="6A4E77F7" w:rsidR="00112E4C" w:rsidRDefault="00112E4C" w:rsidP="00112E4C">
      <w:r>
        <w:lastRenderedPageBreak/>
        <w:t>An example LOON message is as follows:</w:t>
      </w:r>
    </w:p>
    <w:p w14:paraId="6C177704" w14:textId="5569A459" w:rsidR="00112E4C" w:rsidRDefault="00112E4C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Some details about me</w:t>
      </w:r>
    </w:p>
    <w:p w14:paraId="50D2D421" w14:textId="132AF7B4" w:rsidR="007C57AD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com.codalogic</w:t>
      </w:r>
      <w:proofErr w:type="gramEnd"/>
      <w:r>
        <w:rPr>
          <w:rFonts w:ascii="Courier New" w:hAnsi="Courier New" w:cs="Courier New"/>
        </w:rPr>
        <w:t>.aboutme</w:t>
      </w:r>
      <w:proofErr w:type="spellEnd"/>
      <w:r>
        <w:rPr>
          <w:rFonts w:ascii="Courier New" w:hAnsi="Courier New" w:cs="Courier New"/>
        </w:rPr>
        <w:t xml:space="preserve"> {</w:t>
      </w:r>
    </w:p>
    <w:p w14:paraId="61331E92" w14:textId="0BAF121D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Name: Pete</w:t>
      </w:r>
    </w:p>
    <w:p w14:paraId="42850F6A" w14:textId="2380A0CA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Height: 17</w:t>
      </w:r>
      <w:r w:rsidR="00D225D6">
        <w:rPr>
          <w:rFonts w:ascii="Courier New" w:hAnsi="Courier New" w:cs="Courier New"/>
        </w:rPr>
        <w:t>8</w:t>
      </w:r>
    </w:p>
    <w:p w14:paraId="590DDB1D" w14:textId="78D8C979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="00112E4C">
        <w:rPr>
          <w:rFonts w:ascii="Courier New" w:hAnsi="Courier New" w:cs="Courier New"/>
        </w:rPr>
        <w:t>DoB</w:t>
      </w:r>
      <w:proofErr w:type="spellEnd"/>
      <w:r w:rsidR="00112E4C">
        <w:rPr>
          <w:rFonts w:ascii="Courier New" w:hAnsi="Courier New" w:cs="Courier New"/>
        </w:rPr>
        <w:t>: 196</w:t>
      </w:r>
      <w:r w:rsidR="00D225D6">
        <w:rPr>
          <w:rFonts w:ascii="Courier New" w:hAnsi="Courier New" w:cs="Courier New"/>
        </w:rPr>
        <w:t>9</w:t>
      </w:r>
      <w:r w:rsidR="00112E4C">
        <w:rPr>
          <w:rFonts w:ascii="Courier New" w:hAnsi="Courier New" w:cs="Courier New"/>
        </w:rPr>
        <w:t>-0</w:t>
      </w:r>
      <w:r w:rsidR="00D225D6">
        <w:rPr>
          <w:rFonts w:ascii="Courier New" w:hAnsi="Courier New" w:cs="Courier New"/>
        </w:rPr>
        <w:t>4</w:t>
      </w:r>
      <w:r w:rsidR="00112E4C">
        <w:rPr>
          <w:rFonts w:ascii="Courier New" w:hAnsi="Courier New" w:cs="Courier New"/>
        </w:rPr>
        <w:t>-1</w:t>
      </w:r>
      <w:r w:rsidR="00D225D6">
        <w:rPr>
          <w:rFonts w:ascii="Courier New" w:hAnsi="Courier New" w:cs="Courier New"/>
        </w:rPr>
        <w:t>8</w:t>
      </w:r>
    </w:p>
    <w:p w14:paraId="00B1BF56" w14:textId="726D6F6E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Children [</w:t>
      </w:r>
    </w:p>
    <w:p w14:paraId="3EC248A6" w14:textId="5674DDF6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{</w:t>
      </w:r>
    </w:p>
    <w:p w14:paraId="1FE4D320" w14:textId="3803748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Name: </w:t>
      </w:r>
      <w:r w:rsidR="00D225D6">
        <w:rPr>
          <w:rFonts w:ascii="Courier New" w:hAnsi="Courier New" w:cs="Courier New"/>
        </w:rPr>
        <w:t>Sarah</w:t>
      </w:r>
    </w:p>
    <w:p w14:paraId="56BAEA75" w14:textId="0467C115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Height: 1</w:t>
      </w:r>
      <w:r w:rsidR="00D225D6">
        <w:rPr>
          <w:rFonts w:ascii="Courier New" w:hAnsi="Courier New" w:cs="Courier New"/>
        </w:rPr>
        <w:t>70</w:t>
      </w:r>
    </w:p>
    <w:p w14:paraId="65C8C6CD" w14:textId="70096B3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}</w:t>
      </w:r>
    </w:p>
    <w:p w14:paraId="349278FD" w14:textId="7ED6BB42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{</w:t>
      </w:r>
    </w:p>
    <w:p w14:paraId="077CE081" w14:textId="2FF5F5BE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Name: </w:t>
      </w:r>
      <w:r w:rsidR="00D225D6">
        <w:rPr>
          <w:rFonts w:ascii="Courier New" w:hAnsi="Courier New" w:cs="Courier New"/>
        </w:rPr>
        <w:t>Jenny</w:t>
      </w:r>
    </w:p>
    <w:p w14:paraId="2060BCC2" w14:textId="5A9FBD16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Height: 1</w:t>
      </w:r>
      <w:r w:rsidR="00D225D6">
        <w:rPr>
          <w:rFonts w:ascii="Courier New" w:hAnsi="Courier New" w:cs="Courier New"/>
        </w:rPr>
        <w:t>4</w:t>
      </w:r>
      <w:r w:rsidR="00112E4C">
        <w:rPr>
          <w:rFonts w:ascii="Courier New" w:hAnsi="Courier New" w:cs="Courier New"/>
        </w:rPr>
        <w:t>4</w:t>
      </w:r>
    </w:p>
    <w:p w14:paraId="61A50958" w14:textId="5592DBD3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 xml:space="preserve">    }</w:t>
      </w:r>
    </w:p>
    <w:p w14:paraId="50902C19" w14:textId="73590AB4" w:rsid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12E4C">
        <w:rPr>
          <w:rFonts w:ascii="Courier New" w:hAnsi="Courier New" w:cs="Courier New"/>
        </w:rPr>
        <w:t>]</w:t>
      </w:r>
    </w:p>
    <w:p w14:paraId="39FC7E72" w14:textId="7914C1DC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Grades [</w:t>
      </w:r>
    </w:p>
    <w:p w14:paraId="2C5DFF06" w14:textId="4AFF8218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A</w:t>
      </w:r>
    </w:p>
    <w:p w14:paraId="472EBDDE" w14:textId="22193E6D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B</w:t>
      </w:r>
    </w:p>
    <w:p w14:paraId="3D7CA69A" w14:textId="704205A5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>C</w:t>
      </w:r>
    </w:p>
    <w:p w14:paraId="4A263EB2" w14:textId="089D8666" w:rsidR="00DA5D37" w:rsidRDefault="00DA5D37" w:rsidP="00112E4C">
      <w:pPr>
        <w:spacing w:before="20" w:after="0"/>
        <w:ind w:left="567"/>
        <w:rPr>
          <w:rFonts w:ascii="Courier New" w:hAnsi="Courier New" w:cs="Courier New"/>
        </w:rPr>
      </w:pPr>
      <w:r w:rsidRPr="00DA5D37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]</w:t>
      </w:r>
    </w:p>
    <w:p w14:paraId="1E39AFA1" w14:textId="701558F4" w:rsidR="00F07DB7" w:rsidRDefault="00F07DB7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PlaceOfBirth</w:t>
      </w:r>
      <w:proofErr w:type="spellEnd"/>
      <w:r>
        <w:rPr>
          <w:rFonts w:ascii="Courier New" w:hAnsi="Courier New" w:cs="Courier New"/>
        </w:rPr>
        <w:t>: " string with leading spaces</w:t>
      </w:r>
      <w:r w:rsidR="001F241A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"</w:t>
      </w:r>
    </w:p>
    <w:p w14:paraId="2AAA5C14" w14:textId="28D51EF6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History &lt;&lt;END</w:t>
      </w:r>
    </w:p>
    <w:p w14:paraId="720611A0" w14:textId="0AB7E0C1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Born a long time again</w:t>
      </w:r>
    </w:p>
    <w:p w14:paraId="4B36062F" w14:textId="12F30E80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315455">
        <w:rPr>
          <w:rFonts w:ascii="Courier New" w:hAnsi="Courier New" w:cs="Courier New"/>
        </w:rPr>
        <w:t>in</w:t>
      </w:r>
      <w:r>
        <w:rPr>
          <w:rFonts w:ascii="Courier New" w:hAnsi="Courier New" w:cs="Courier New"/>
        </w:rPr>
        <w:t xml:space="preserve"> a galaxy far, far away.</w:t>
      </w:r>
    </w:p>
    <w:p w14:paraId="0CD0E6B6" w14:textId="23088B9D" w:rsidR="007B7C13" w:rsidRDefault="007B7C13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1F5511">
        <w:rPr>
          <w:rFonts w:ascii="Courier New" w:hAnsi="Courier New" w:cs="Courier New"/>
        </w:rPr>
        <w:t>&lt;&lt;</w:t>
      </w:r>
      <w:r>
        <w:rPr>
          <w:rFonts w:ascii="Courier New" w:hAnsi="Courier New" w:cs="Courier New"/>
        </w:rPr>
        <w:t>END</w:t>
      </w:r>
    </w:p>
    <w:p w14:paraId="08EC75AC" w14:textId="726AF111" w:rsidR="007C57AD" w:rsidRPr="00112E4C" w:rsidRDefault="007C57AD" w:rsidP="00112E4C">
      <w:pPr>
        <w:spacing w:before="20" w:after="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63A4DF" w14:textId="4B0737D1" w:rsidR="0012728F" w:rsidRDefault="00112E4C" w:rsidP="00112E4C">
      <w:r>
        <w:t>The ABNF is as follows</w:t>
      </w:r>
      <w:r w:rsidR="003D310A">
        <w:t xml:space="preserve"> (note that LOON is encoded in UTF-8 or US-ASCII.  This ABNF is written in terms of bytes, not Unicode codepoints)</w:t>
      </w:r>
      <w:r>
        <w:t>:</w:t>
      </w:r>
    </w:p>
    <w:p w14:paraId="6EF53945" w14:textId="77777777" w:rsidR="0012728F" w:rsidRDefault="0012728F">
      <w:pPr>
        <w:spacing w:before="0" w:after="0"/>
      </w:pPr>
      <w:r>
        <w:br w:type="page"/>
      </w:r>
    </w:p>
    <w:p w14:paraId="3D96F351" w14:textId="77777777" w:rsidR="006537F4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loon = </w:t>
      </w:r>
      <w:r w:rsidR="006537F4">
        <w:rPr>
          <w:rFonts w:ascii="Courier New" w:hAnsi="Courier New" w:cs="Courier New"/>
        </w:rPr>
        <w:t xml:space="preserve">preamble </w:t>
      </w:r>
      <w:r>
        <w:rPr>
          <w:rFonts w:ascii="Courier New" w:hAnsi="Courier New" w:cs="Courier New"/>
        </w:rPr>
        <w:t>[ object-body</w:t>
      </w:r>
      <w:r w:rsidR="00296B27">
        <w:rPr>
          <w:rFonts w:ascii="Courier New" w:hAnsi="Courier New" w:cs="Courier New"/>
        </w:rPr>
        <w:t xml:space="preserve"> / object / </w:t>
      </w:r>
      <w:proofErr w:type="gramStart"/>
      <w:r w:rsidR="00296B27">
        <w:rPr>
          <w:rFonts w:ascii="Courier New" w:hAnsi="Courier New" w:cs="Courier New"/>
        </w:rPr>
        <w:t>array</w:t>
      </w:r>
      <w:r>
        <w:rPr>
          <w:rFonts w:ascii="Courier New" w:hAnsi="Courier New" w:cs="Courier New"/>
        </w:rPr>
        <w:t xml:space="preserve"> ]</w:t>
      </w:r>
      <w:proofErr w:type="gramEnd"/>
    </w:p>
    <w:p w14:paraId="0F936752" w14:textId="05303C5D" w:rsidR="00112E4C" w:rsidRDefault="006537F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112E4C">
        <w:rPr>
          <w:rFonts w:ascii="Courier New" w:hAnsi="Courier New" w:cs="Courier New"/>
        </w:rPr>
        <w:t xml:space="preserve">[ </w:t>
      </w:r>
      <w:proofErr w:type="spellStart"/>
      <w:proofErr w:type="gramStart"/>
      <w:r w:rsidR="00112E4C">
        <w:rPr>
          <w:rFonts w:ascii="Courier New" w:hAnsi="Courier New" w:cs="Courier New"/>
        </w:rPr>
        <w:t>eol</w:t>
      </w:r>
      <w:proofErr w:type="spellEnd"/>
      <w:r w:rsidR="00112E4C">
        <w:rPr>
          <w:rFonts w:ascii="Courier New" w:hAnsi="Courier New" w:cs="Courier New"/>
        </w:rPr>
        <w:t xml:space="preserve"> ]</w:t>
      </w:r>
      <w:proofErr w:type="gramEnd"/>
    </w:p>
    <w:p w14:paraId="26886B97" w14:textId="4D090086" w:rsidR="006537F4" w:rsidRDefault="006537F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preamble = </w:t>
      </w:r>
      <w:proofErr w:type="gramStart"/>
      <w:r>
        <w:rPr>
          <w:rFonts w:ascii="Courier New" w:hAnsi="Courier New" w:cs="Courier New"/>
        </w:rPr>
        <w:t>*( (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/ comment ) 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)</w:t>
      </w:r>
    </w:p>
    <w:p w14:paraId="160EEC1A" w14:textId="2428C672" w:rsidR="001D4DDB" w:rsidRDefault="001D4DDB" w:rsidP="001D4DDB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comment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"#" *not-</w:t>
      </w:r>
      <w:proofErr w:type="spellStart"/>
      <w:r>
        <w:rPr>
          <w:rFonts w:ascii="Courier New" w:hAnsi="Courier New" w:cs="Courier New"/>
        </w:rPr>
        <w:t>eol</w:t>
      </w:r>
      <w:proofErr w:type="spellEnd"/>
    </w:p>
    <w:p w14:paraId="47FAE72B" w14:textId="20195E29" w:rsidR="00112E4C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object-body = object-line </w:t>
      </w:r>
      <w:proofErr w:type="gramStart"/>
      <w:r>
        <w:rPr>
          <w:rFonts w:ascii="Courier New" w:hAnsi="Courier New" w:cs="Courier New"/>
        </w:rPr>
        <w:t xml:space="preserve">*( </w:t>
      </w:r>
      <w:proofErr w:type="spellStart"/>
      <w:r>
        <w:rPr>
          <w:rFonts w:ascii="Courier New" w:hAnsi="Courier New" w:cs="Courier New"/>
        </w:rPr>
        <w:t>eol</w:t>
      </w:r>
      <w:proofErr w:type="spellEnd"/>
      <w:proofErr w:type="gramEnd"/>
      <w:r>
        <w:rPr>
          <w:rFonts w:ascii="Courier New" w:hAnsi="Courier New" w:cs="Courier New"/>
        </w:rPr>
        <w:t xml:space="preserve"> object-line )</w:t>
      </w:r>
    </w:p>
    <w:p w14:paraId="083E12D4" w14:textId="6B661A4D" w:rsidR="00112E4C" w:rsidRDefault="00112E4C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object-line = comment / </w:t>
      </w:r>
      <w:r w:rsidR="00BA442C">
        <w:rPr>
          <w:rFonts w:ascii="Courier New" w:hAnsi="Courier New" w:cs="Courier New"/>
        </w:rPr>
        <w:t xml:space="preserve">directive / </w:t>
      </w:r>
      <w:r>
        <w:rPr>
          <w:rFonts w:ascii="Courier New" w:hAnsi="Courier New" w:cs="Courier New"/>
        </w:rPr>
        <w:t>object-member</w:t>
      </w:r>
    </w:p>
    <w:p w14:paraId="470BE6AC" w14:textId="77777777" w:rsidR="000063F1" w:rsidRDefault="000063F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10CF6760" w14:textId="4B1B720E" w:rsidR="00BA442C" w:rsidRDefault="00BA442C" w:rsidP="00987693">
      <w:pPr>
        <w:spacing w:before="20" w:after="20"/>
        <w:ind w:left="567"/>
        <w:rPr>
          <w:rFonts w:ascii="Courier New" w:hAnsi="Courier New" w:cs="Courier New"/>
        </w:rPr>
      </w:pPr>
      <w:r w:rsidRPr="00BA442C">
        <w:rPr>
          <w:rFonts w:ascii="Courier New" w:hAnsi="Courier New" w:cs="Courier New"/>
        </w:rPr>
        <w:t>directive</w:t>
      </w:r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"!" *not-</w:t>
      </w:r>
      <w:proofErr w:type="spellStart"/>
      <w:r>
        <w:rPr>
          <w:rFonts w:ascii="Courier New" w:hAnsi="Courier New" w:cs="Courier New"/>
        </w:rPr>
        <w:t>eol</w:t>
      </w:r>
      <w:proofErr w:type="spellEnd"/>
    </w:p>
    <w:p w14:paraId="5D0D0E96" w14:textId="77777777" w:rsidR="000063F1" w:rsidRDefault="000063F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A34C8C5" w14:textId="2E9D2123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object-member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</w:t>
      </w:r>
      <w:r w:rsidR="000F1689">
        <w:rPr>
          <w:rFonts w:ascii="Courier New" w:hAnsi="Courier New" w:cs="Courier New"/>
        </w:rPr>
        <w:t>full-</w:t>
      </w:r>
      <w:r>
        <w:rPr>
          <w:rFonts w:ascii="Courier New" w:hAnsi="Courier New" w:cs="Courier New"/>
        </w:rPr>
        <w:t xml:space="preserve">name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value</w:t>
      </w:r>
    </w:p>
    <w:p w14:paraId="2B452358" w14:textId="7875D0D7" w:rsidR="000F1689" w:rsidRDefault="000F168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full-name = [ realm </w:t>
      </w:r>
      <w:proofErr w:type="gramStart"/>
      <w:r w:rsidR="00E66B7B">
        <w:rPr>
          <w:rFonts w:ascii="Courier New" w:hAnsi="Courier New" w:cs="Courier New"/>
        </w:rPr>
        <w:t xml:space="preserve">"." </w:t>
      </w:r>
      <w:r>
        <w:rPr>
          <w:rFonts w:ascii="Courier New" w:hAnsi="Courier New" w:cs="Courier New"/>
        </w:rPr>
        <w:t>]</w:t>
      </w:r>
      <w:proofErr w:type="gramEnd"/>
      <w:r>
        <w:rPr>
          <w:rFonts w:ascii="Courier New" w:hAnsi="Courier New" w:cs="Courier New"/>
        </w:rPr>
        <w:t xml:space="preserve"> name</w:t>
      </w:r>
    </w:p>
    <w:p w14:paraId="6AD32818" w14:textId="336E9728" w:rsidR="000F1689" w:rsidRDefault="000F168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realm = </w:t>
      </w:r>
      <w:r w:rsidR="00E66B7B">
        <w:rPr>
          <w:rFonts w:ascii="Courier New" w:hAnsi="Courier New" w:cs="Courier New"/>
        </w:rPr>
        <w:t xml:space="preserve">name </w:t>
      </w:r>
      <w:proofErr w:type="gramStart"/>
      <w:r w:rsidR="00E66B7B">
        <w:rPr>
          <w:rFonts w:ascii="Courier New" w:hAnsi="Courier New" w:cs="Courier New"/>
        </w:rPr>
        <w:t>*( "."</w:t>
      </w:r>
      <w:proofErr w:type="gramEnd"/>
      <w:r w:rsidR="00E66B7B">
        <w:rPr>
          <w:rFonts w:ascii="Courier New" w:hAnsi="Courier New" w:cs="Courier New"/>
        </w:rPr>
        <w:t xml:space="preserve"> name )</w:t>
      </w:r>
    </w:p>
    <w:p w14:paraId="138FB7FB" w14:textId="1BE497EB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name = ALPHA </w:t>
      </w:r>
      <w:proofErr w:type="gramStart"/>
      <w:r>
        <w:rPr>
          <w:rFonts w:ascii="Courier New" w:hAnsi="Courier New" w:cs="Courier New"/>
        </w:rPr>
        <w:t>*( ALPHA</w:t>
      </w:r>
      <w:proofErr w:type="gramEnd"/>
      <w:r>
        <w:rPr>
          <w:rFonts w:ascii="Courier New" w:hAnsi="Courier New" w:cs="Courier New"/>
        </w:rPr>
        <w:t xml:space="preserve"> / DIGIT / "-" / "_" )</w:t>
      </w:r>
    </w:p>
    <w:p w14:paraId="03FDB685" w14:textId="77777777" w:rsidR="00A92B69" w:rsidRPr="00A92B69" w:rsidRDefault="00A92B69" w:rsidP="00A92B69">
      <w:pPr>
        <w:spacing w:before="20" w:after="20"/>
        <w:ind w:left="567"/>
        <w:rPr>
          <w:rFonts w:ascii="Courier New" w:hAnsi="Courier New" w:cs="Courier New"/>
        </w:rPr>
      </w:pPr>
      <w:r w:rsidRPr="00A92B69">
        <w:rPr>
          <w:rFonts w:ascii="Courier New" w:hAnsi="Courier New" w:cs="Courier New"/>
        </w:rPr>
        <w:t xml:space="preserve">value = object / array / </w:t>
      </w:r>
      <w:proofErr w:type="gramStart"/>
      <w:r w:rsidRPr="00A92B69">
        <w:rPr>
          <w:rFonts w:ascii="Courier New" w:hAnsi="Courier New" w:cs="Courier New"/>
        </w:rPr>
        <w:t>multiline-string</w:t>
      </w:r>
      <w:proofErr w:type="gramEnd"/>
      <w:r w:rsidRPr="00A92B69">
        <w:rPr>
          <w:rFonts w:ascii="Courier New" w:hAnsi="Courier New" w:cs="Courier New"/>
        </w:rPr>
        <w:t xml:space="preserve"> /</w:t>
      </w:r>
    </w:p>
    <w:p w14:paraId="76599FD3" w14:textId="2C1B88E1" w:rsidR="00FE2A40" w:rsidRDefault="00A92B69" w:rsidP="00A92B69">
      <w:pPr>
        <w:spacing w:before="20" w:after="20"/>
        <w:ind w:left="567"/>
        <w:rPr>
          <w:rFonts w:ascii="Courier New" w:hAnsi="Courier New" w:cs="Courier New"/>
        </w:rPr>
      </w:pPr>
      <w:r w:rsidRPr="00A92B69">
        <w:rPr>
          <w:rFonts w:ascii="Courier New" w:hAnsi="Courier New" w:cs="Courier New"/>
        </w:rPr>
        <w:t xml:space="preserve">        </w:t>
      </w:r>
      <w:proofErr w:type="gramStart"/>
      <w:r w:rsidRPr="00A92B69">
        <w:rPr>
          <w:rFonts w:ascii="Courier New" w:hAnsi="Courier New" w:cs="Courier New"/>
        </w:rPr>
        <w:t>primitive-</w:t>
      </w:r>
      <w:r>
        <w:rPr>
          <w:rFonts w:ascii="Courier New" w:hAnsi="Courier New" w:cs="Courier New"/>
        </w:rPr>
        <w:t>spec</w:t>
      </w:r>
      <w:proofErr w:type="gramEnd"/>
      <w:r w:rsidRPr="00A92B69">
        <w:rPr>
          <w:rFonts w:ascii="Courier New" w:hAnsi="Courier New" w:cs="Courier New"/>
        </w:rPr>
        <w:t xml:space="preserve"> / null1</w:t>
      </w:r>
    </w:p>
    <w:p w14:paraId="451A7B43" w14:textId="77777777" w:rsidR="00A92B69" w:rsidRDefault="00A92B69" w:rsidP="00A92B69">
      <w:pPr>
        <w:spacing w:before="20" w:after="20"/>
        <w:ind w:left="567"/>
        <w:rPr>
          <w:rFonts w:ascii="Courier New" w:hAnsi="Courier New" w:cs="Courier New"/>
        </w:rPr>
      </w:pPr>
    </w:p>
    <w:p w14:paraId="5F584859" w14:textId="048ED3A2" w:rsidR="00C92324" w:rsidRDefault="006D527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object = </w:t>
      </w:r>
      <w:r w:rsidR="00FE2A40">
        <w:rPr>
          <w:rFonts w:ascii="Courier New" w:hAnsi="Courier New" w:cs="Courier New"/>
        </w:rPr>
        <w:t xml:space="preserve">"{" </w:t>
      </w:r>
      <w:proofErr w:type="spellStart"/>
      <w:r w:rsidR="00FE2A40">
        <w:rPr>
          <w:rFonts w:ascii="Courier New" w:hAnsi="Courier New" w:cs="Courier New"/>
        </w:rPr>
        <w:t>eol</w:t>
      </w:r>
      <w:proofErr w:type="spellEnd"/>
      <w:r w:rsidR="00FE2A40">
        <w:rPr>
          <w:rFonts w:ascii="Courier New" w:hAnsi="Courier New" w:cs="Courier New"/>
        </w:rPr>
        <w:t xml:space="preserve"> [ object-body </w:t>
      </w:r>
      <w:proofErr w:type="spellStart"/>
      <w:proofErr w:type="gramStart"/>
      <w:r w:rsidR="00FE2A40">
        <w:rPr>
          <w:rFonts w:ascii="Courier New" w:hAnsi="Courier New" w:cs="Courier New"/>
        </w:rPr>
        <w:t>eol</w:t>
      </w:r>
      <w:proofErr w:type="spellEnd"/>
      <w:r w:rsidR="00FE2A40">
        <w:rPr>
          <w:rFonts w:ascii="Courier New" w:hAnsi="Courier New" w:cs="Courier New"/>
        </w:rPr>
        <w:t xml:space="preserve"> ]</w:t>
      </w:r>
      <w:proofErr w:type="gramEnd"/>
      <w:r w:rsidR="00FE2A40">
        <w:rPr>
          <w:rFonts w:ascii="Courier New" w:hAnsi="Courier New" w:cs="Courier New"/>
        </w:rPr>
        <w:t xml:space="preserve"> </w:t>
      </w:r>
      <w:proofErr w:type="spellStart"/>
      <w:r w:rsidR="00FE2A40">
        <w:rPr>
          <w:rFonts w:ascii="Courier New" w:hAnsi="Courier New" w:cs="Courier New"/>
        </w:rPr>
        <w:t>ows</w:t>
      </w:r>
      <w:proofErr w:type="spellEnd"/>
      <w:r w:rsidR="00FE2A40">
        <w:rPr>
          <w:rFonts w:ascii="Courier New" w:hAnsi="Courier New" w:cs="Courier New"/>
        </w:rPr>
        <w:t xml:space="preserve"> "}"</w:t>
      </w:r>
    </w:p>
    <w:p w14:paraId="793787E6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1A4C37C2" w14:textId="56F7BDC1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 = "[" 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[ array-body </w:t>
      </w:r>
      <w:proofErr w:type="spellStart"/>
      <w:proofErr w:type="gram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]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"]"</w:t>
      </w:r>
    </w:p>
    <w:p w14:paraId="70263366" w14:textId="578D330C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array-body = array-line </w:t>
      </w:r>
      <w:proofErr w:type="gramStart"/>
      <w:r>
        <w:rPr>
          <w:rFonts w:ascii="Courier New" w:hAnsi="Courier New" w:cs="Courier New"/>
        </w:rPr>
        <w:t xml:space="preserve">*( </w:t>
      </w:r>
      <w:proofErr w:type="spellStart"/>
      <w:r>
        <w:rPr>
          <w:rFonts w:ascii="Courier New" w:hAnsi="Courier New" w:cs="Courier New"/>
        </w:rPr>
        <w:t>eol</w:t>
      </w:r>
      <w:proofErr w:type="spellEnd"/>
      <w:proofErr w:type="gramEnd"/>
      <w:r>
        <w:rPr>
          <w:rFonts w:ascii="Courier New" w:hAnsi="Courier New" w:cs="Courier New"/>
        </w:rPr>
        <w:t xml:space="preserve"> array-line )</w:t>
      </w:r>
    </w:p>
    <w:p w14:paraId="5EEC3344" w14:textId="1BEF392A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array-line = array-</w:t>
      </w:r>
      <w:proofErr w:type="gramStart"/>
      <w:r>
        <w:rPr>
          <w:rFonts w:ascii="Courier New" w:hAnsi="Courier New" w:cs="Courier New"/>
        </w:rPr>
        <w:t>member</w:t>
      </w:r>
      <w:r w:rsidR="00B72D2F">
        <w:rPr>
          <w:rFonts w:ascii="Courier New" w:hAnsi="Courier New" w:cs="Courier New"/>
        </w:rPr>
        <w:t xml:space="preserve"> ;</w:t>
      </w:r>
      <w:proofErr w:type="gramEnd"/>
      <w:r w:rsidR="00B72D2F">
        <w:rPr>
          <w:rFonts w:ascii="Courier New" w:hAnsi="Courier New" w:cs="Courier New"/>
        </w:rPr>
        <w:t xml:space="preserve"> Comments not allowed</w:t>
      </w:r>
    </w:p>
    <w:p w14:paraId="605E97C6" w14:textId="56512FBC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array-member =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value</w:t>
      </w:r>
    </w:p>
    <w:p w14:paraId="03A11D90" w14:textId="77777777" w:rsidR="00FE2A40" w:rsidRDefault="00FE2A40" w:rsidP="00987693">
      <w:pPr>
        <w:spacing w:before="20" w:after="20"/>
        <w:ind w:left="567"/>
        <w:rPr>
          <w:rFonts w:ascii="Courier New" w:hAnsi="Courier New" w:cs="Courier New"/>
        </w:rPr>
      </w:pPr>
    </w:p>
    <w:p w14:paraId="6DBB459C" w14:textId="5B992095" w:rsidR="00BA442C" w:rsidRDefault="00BA442C" w:rsidP="00BA442C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primitive-</w:t>
      </w:r>
      <w:r w:rsidR="00A92B69" w:rsidRPr="00A92B69">
        <w:rPr>
          <w:rFonts w:ascii="Courier New" w:hAnsi="Courier New" w:cs="Courier New"/>
        </w:rPr>
        <w:t xml:space="preserve">spec </w:t>
      </w:r>
      <w:r>
        <w:rPr>
          <w:rFonts w:ascii="Courier New" w:hAnsi="Courier New" w:cs="Courier New"/>
        </w:rPr>
        <w:t xml:space="preserve">= ":" </w:t>
      </w: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primitive</w:t>
      </w:r>
      <w:r w:rsidR="00A92B69" w:rsidRPr="00A92B69">
        <w:rPr>
          <w:rFonts w:ascii="Courier New" w:hAnsi="Courier New" w:cs="Courier New"/>
        </w:rPr>
        <w:t>-value</w:t>
      </w:r>
    </w:p>
    <w:p w14:paraId="3EBC0DFB" w14:textId="5B28AA09" w:rsidR="00F7542E" w:rsidRDefault="00BA442C" w:rsidP="00BA442C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BA442C">
        <w:rPr>
          <w:rFonts w:ascii="Courier New" w:hAnsi="Courier New" w:cs="Courier New"/>
        </w:rPr>
        <w:t>primitive</w:t>
      </w:r>
      <w:r w:rsidR="00A92B69">
        <w:rPr>
          <w:rFonts w:ascii="Courier New" w:hAnsi="Courier New" w:cs="Courier New"/>
        </w:rPr>
        <w:t>-value</w:t>
      </w:r>
      <w:proofErr w:type="gramEnd"/>
      <w:r>
        <w:rPr>
          <w:rFonts w:ascii="Courier New" w:hAnsi="Courier New" w:cs="Courier New"/>
        </w:rPr>
        <w:t xml:space="preserve"> = null</w:t>
      </w:r>
      <w:r w:rsidR="00600CC9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/ true / false / number /</w:t>
      </w:r>
    </w:p>
    <w:p w14:paraId="75AD95FF" w14:textId="637F5CB2" w:rsidR="00BA442C" w:rsidRDefault="00F7542E" w:rsidP="00BA442C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A92B69"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inline-</w:t>
      </w:r>
      <w:r w:rsidR="00BA442C">
        <w:rPr>
          <w:rFonts w:ascii="Courier New" w:hAnsi="Courier New" w:cs="Courier New"/>
        </w:rPr>
        <w:t>string</w:t>
      </w:r>
      <w:proofErr w:type="gramEnd"/>
    </w:p>
    <w:p w14:paraId="34930E97" w14:textId="2E7B795F" w:rsidR="00BA442C" w:rsidRDefault="00BA442C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1EBFB17" w14:textId="2492443F" w:rsidR="00600CC9" w:rsidRDefault="00600CC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null1 = "</w:t>
      </w:r>
      <w:proofErr w:type="gramStart"/>
      <w:r>
        <w:rPr>
          <w:rFonts w:ascii="Courier New" w:hAnsi="Courier New" w:cs="Courier New"/>
        </w:rPr>
        <w:t>" ;</w:t>
      </w:r>
      <w:proofErr w:type="gramEnd"/>
      <w:r>
        <w:rPr>
          <w:rFonts w:ascii="Courier New" w:hAnsi="Courier New" w:cs="Courier New"/>
        </w:rPr>
        <w:t xml:space="preserve"> </w:t>
      </w:r>
      <w:r w:rsidR="00F7542E" w:rsidRPr="00F7542E">
        <w:rPr>
          <w:rFonts w:ascii="Courier New" w:hAnsi="Courier New" w:cs="Courier New"/>
        </w:rPr>
        <w:t>Empty member value field indicates null</w:t>
      </w:r>
    </w:p>
    <w:p w14:paraId="1A048A8E" w14:textId="53B66173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null</w:t>
      </w:r>
      <w:r w:rsidR="00600CC9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= </w:t>
      </w:r>
      <w:r w:rsidR="00600CC9">
        <w:rPr>
          <w:rFonts w:ascii="Courier New" w:hAnsi="Courier New" w:cs="Courier New"/>
        </w:rPr>
        <w:t>"\0"</w:t>
      </w:r>
    </w:p>
    <w:p w14:paraId="2F48A0AA" w14:textId="70801B8F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true = </w:t>
      </w:r>
      <w:proofErr w:type="gramStart"/>
      <w:r>
        <w:rPr>
          <w:rFonts w:ascii="Courier New" w:hAnsi="Courier New" w:cs="Courier New"/>
        </w:rPr>
        <w:t>true-kw</w:t>
      </w:r>
      <w:proofErr w:type="gramEnd"/>
    </w:p>
    <w:p w14:paraId="7DAE33EF" w14:textId="4ACDF0EC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false = false-kw</w:t>
      </w:r>
    </w:p>
    <w:p w14:paraId="59A069D2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</w:p>
    <w:p w14:paraId="71C918EB" w14:textId="63A7CE83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From RFC</w:t>
      </w:r>
      <w:r w:rsidR="001F5511" w:rsidRPr="001F5511">
        <w:rPr>
          <w:rFonts w:ascii="Courier New" w:hAnsi="Courier New" w:cs="Courier New"/>
        </w:rPr>
        <w:t>8259</w:t>
      </w:r>
    </w:p>
    <w:p w14:paraId="10C8DC77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number = [ </w:t>
      </w:r>
      <w:proofErr w:type="gramStart"/>
      <w:r w:rsidRPr="00C92324">
        <w:rPr>
          <w:rFonts w:ascii="Courier New" w:hAnsi="Courier New" w:cs="Courier New"/>
        </w:rPr>
        <w:t>minus ]</w:t>
      </w:r>
      <w:proofErr w:type="gramEnd"/>
      <w:r w:rsidRPr="00C92324">
        <w:rPr>
          <w:rFonts w:ascii="Courier New" w:hAnsi="Courier New" w:cs="Courier New"/>
        </w:rPr>
        <w:t xml:space="preserve"> int [ frac ] [ exp ]</w:t>
      </w:r>
    </w:p>
    <w:p w14:paraId="238A2714" w14:textId="6A639955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decimal-point = %x2E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.</w:t>
      </w:r>
    </w:p>
    <w:p w14:paraId="4386D3F4" w14:textId="09FE3FCD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digit1-9 = %x31-39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1-9</w:t>
      </w:r>
    </w:p>
    <w:p w14:paraId="4E9C5FE8" w14:textId="79E260DA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 = %x65 / %x45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e </w:t>
      </w:r>
      <w:proofErr w:type="spellStart"/>
      <w:r w:rsidRPr="00C92324">
        <w:rPr>
          <w:rFonts w:ascii="Courier New" w:hAnsi="Courier New" w:cs="Courier New"/>
        </w:rPr>
        <w:t>E</w:t>
      </w:r>
      <w:proofErr w:type="spellEnd"/>
    </w:p>
    <w:p w14:paraId="17AD4018" w14:textId="7CAA9309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exp = e [ minus / </w:t>
      </w:r>
      <w:proofErr w:type="gramStart"/>
      <w:r w:rsidRPr="00C92324">
        <w:rPr>
          <w:rFonts w:ascii="Courier New" w:hAnsi="Courier New" w:cs="Courier New"/>
        </w:rPr>
        <w:t>plus ]</w:t>
      </w:r>
      <w:proofErr w:type="gramEnd"/>
      <w:r w:rsidRPr="00C92324">
        <w:rPr>
          <w:rFonts w:ascii="Courier New" w:hAnsi="Courier New" w:cs="Courier New"/>
        </w:rPr>
        <w:t xml:space="preserve"> 1*DIGIT</w:t>
      </w:r>
    </w:p>
    <w:p w14:paraId="4B0EB0B4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frac = decimal-point 1*DIGIT</w:t>
      </w:r>
    </w:p>
    <w:p w14:paraId="5890913D" w14:textId="6E2CE309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int = zero / </w:t>
      </w:r>
      <w:proofErr w:type="gramStart"/>
      <w:r w:rsidRPr="00C92324">
        <w:rPr>
          <w:rFonts w:ascii="Courier New" w:hAnsi="Courier New" w:cs="Courier New"/>
        </w:rPr>
        <w:t>( digit</w:t>
      </w:r>
      <w:proofErr w:type="gramEnd"/>
      <w:r w:rsidRPr="00C92324">
        <w:rPr>
          <w:rFonts w:ascii="Courier New" w:hAnsi="Courier New" w:cs="Courier New"/>
        </w:rPr>
        <w:t>1-9 *DIGIT )</w:t>
      </w:r>
    </w:p>
    <w:p w14:paraId="2B805753" w14:textId="57F269E1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minus = %x2D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-</w:t>
      </w:r>
    </w:p>
    <w:p w14:paraId="04D5FA59" w14:textId="770A0F1B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plus = %x2B 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+</w:t>
      </w:r>
    </w:p>
    <w:p w14:paraId="46230B2A" w14:textId="0D9DBA8B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lastRenderedPageBreak/>
        <w:t xml:space="preserve">zero = %x30  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0</w:t>
      </w:r>
    </w:p>
    <w:p w14:paraId="26EDD38A" w14:textId="77777777" w:rsidR="00392A57" w:rsidRPr="00392A57" w:rsidRDefault="00392A57" w:rsidP="00392A57">
      <w:pPr>
        <w:spacing w:before="20" w:after="20"/>
        <w:ind w:left="567"/>
        <w:rPr>
          <w:rFonts w:ascii="Courier New" w:hAnsi="Courier New" w:cs="Courier New"/>
        </w:rPr>
      </w:pPr>
    </w:p>
    <w:p w14:paraId="2B93656D" w14:textId="44E5FCDB" w:rsidR="006C77C4" w:rsidRDefault="00F7542E" w:rsidP="00F7542E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inline-</w:t>
      </w:r>
      <w:r w:rsidR="006C77C4">
        <w:rPr>
          <w:rFonts w:ascii="Courier New" w:hAnsi="Courier New" w:cs="Courier New"/>
        </w:rPr>
        <w:t xml:space="preserve">string = </w:t>
      </w:r>
      <w:r w:rsidR="00E46EA4">
        <w:rPr>
          <w:rFonts w:ascii="Courier New" w:hAnsi="Courier New" w:cs="Courier New"/>
        </w:rPr>
        <w:t>naked-string</w:t>
      </w:r>
      <w:r w:rsidR="006C77C4">
        <w:rPr>
          <w:rFonts w:ascii="Courier New" w:hAnsi="Courier New" w:cs="Courier New"/>
        </w:rPr>
        <w:t xml:space="preserve"> / </w:t>
      </w:r>
      <w:r w:rsidR="00C317AF">
        <w:rPr>
          <w:rFonts w:ascii="Courier New" w:hAnsi="Courier New" w:cs="Courier New"/>
        </w:rPr>
        <w:t>quoted-string</w:t>
      </w:r>
    </w:p>
    <w:p w14:paraId="598D6385" w14:textId="77777777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E46EA4">
        <w:rPr>
          <w:rFonts w:ascii="Courier New" w:hAnsi="Courier New" w:cs="Courier New"/>
        </w:rPr>
        <w:t>naked</w:t>
      </w:r>
      <w:r w:rsidRPr="006C77C4">
        <w:rPr>
          <w:rFonts w:ascii="Courier New" w:hAnsi="Courier New" w:cs="Courier New"/>
        </w:rPr>
        <w:t>-</w:t>
      </w:r>
      <w:r w:rsidRPr="00C92324">
        <w:rPr>
          <w:rFonts w:ascii="Courier New" w:hAnsi="Courier New" w:cs="Courier New"/>
        </w:rPr>
        <w:t>string</w:t>
      </w:r>
      <w:proofErr w:type="gramEnd"/>
      <w:r w:rsidRPr="00C92324">
        <w:rPr>
          <w:rFonts w:ascii="Courier New" w:hAnsi="Courier New" w:cs="Courier New"/>
        </w:rPr>
        <w:t xml:space="preserve"> = *char</w:t>
      </w:r>
    </w:p>
    <w:p w14:paraId="0C77BBF6" w14:textId="77777777" w:rsidR="00C317AF" w:rsidRPr="00C92324" w:rsidRDefault="00C317AF" w:rsidP="00C317AF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quoted-string = </w:t>
      </w:r>
      <w:r w:rsidRPr="00C317AF">
        <w:rPr>
          <w:rFonts w:ascii="Courier New" w:hAnsi="Courier New" w:cs="Courier New"/>
        </w:rPr>
        <w:t>quotation-mark</w:t>
      </w:r>
      <w:r>
        <w:rPr>
          <w:rFonts w:ascii="Courier New" w:hAnsi="Courier New" w:cs="Courier New"/>
        </w:rPr>
        <w:t xml:space="preserve"> *char </w:t>
      </w:r>
      <w:r w:rsidRPr="00C317AF">
        <w:rPr>
          <w:rFonts w:ascii="Courier New" w:hAnsi="Courier New" w:cs="Courier New"/>
        </w:rPr>
        <w:t>quotation-mark</w:t>
      </w:r>
    </w:p>
    <w:p w14:paraId="684DD5C0" w14:textId="77777777" w:rsidR="00E46EA4" w:rsidRPr="00392A57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392A57">
        <w:rPr>
          <w:rFonts w:ascii="Courier New" w:hAnsi="Courier New" w:cs="Courier New"/>
        </w:rPr>
        <w:t>multiline-string</w:t>
      </w:r>
      <w:proofErr w:type="gramEnd"/>
      <w:r w:rsidRPr="00392A57">
        <w:rPr>
          <w:rFonts w:ascii="Courier New" w:hAnsi="Courier New" w:cs="Courier New"/>
        </w:rPr>
        <w:t xml:space="preserve"> = "&lt;&lt;" name </w:t>
      </w:r>
      <w:proofErr w:type="spellStart"/>
      <w:r w:rsidRPr="00392A57">
        <w:rPr>
          <w:rFonts w:ascii="Courier New" w:hAnsi="Courier New" w:cs="Courier New"/>
        </w:rPr>
        <w:t>eol</w:t>
      </w:r>
      <w:proofErr w:type="spellEnd"/>
    </w:p>
    <w:p w14:paraId="0D0E1F8A" w14:textId="77777777" w:rsidR="00E46EA4" w:rsidRPr="00392A57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392A57">
        <w:rPr>
          <w:rFonts w:ascii="Courier New" w:hAnsi="Courier New" w:cs="Courier New"/>
        </w:rPr>
        <w:t xml:space="preserve">                   </w:t>
      </w:r>
      <w:proofErr w:type="gramStart"/>
      <w:r w:rsidRPr="00392A57">
        <w:rPr>
          <w:rFonts w:ascii="Courier New" w:hAnsi="Courier New" w:cs="Courier New"/>
        </w:rPr>
        <w:t>*( *</w:t>
      </w:r>
      <w:proofErr w:type="gramEnd"/>
      <w:r w:rsidRPr="00392A57">
        <w:rPr>
          <w:rFonts w:ascii="Courier New" w:hAnsi="Courier New" w:cs="Courier New"/>
        </w:rPr>
        <w:t>not-</w:t>
      </w:r>
      <w:proofErr w:type="spellStart"/>
      <w:r w:rsidRPr="00392A57">
        <w:rPr>
          <w:rFonts w:ascii="Courier New" w:hAnsi="Courier New" w:cs="Courier New"/>
        </w:rPr>
        <w:t>eol</w:t>
      </w:r>
      <w:proofErr w:type="spellEnd"/>
      <w:r w:rsidRPr="00392A57">
        <w:rPr>
          <w:rFonts w:ascii="Courier New" w:hAnsi="Courier New" w:cs="Courier New"/>
        </w:rPr>
        <w:t xml:space="preserve"> eol )</w:t>
      </w:r>
    </w:p>
    <w:p w14:paraId="71DC9D1D" w14:textId="77777777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392A57">
        <w:rPr>
          <w:rFonts w:ascii="Courier New" w:hAnsi="Courier New" w:cs="Courier New"/>
        </w:rPr>
        <w:t xml:space="preserve">                   </w:t>
      </w:r>
      <w:r w:rsidRPr="00296B27">
        <w:rPr>
          <w:rFonts w:ascii="Courier New" w:hAnsi="Courier New" w:cs="Courier New"/>
        </w:rPr>
        <w:t>*not-</w:t>
      </w:r>
      <w:proofErr w:type="spellStart"/>
      <w:r w:rsidRPr="00296B27">
        <w:rPr>
          <w:rFonts w:ascii="Courier New" w:hAnsi="Courier New" w:cs="Courier New"/>
        </w:rPr>
        <w:t>eol</w:t>
      </w:r>
      <w:proofErr w:type="spellEnd"/>
      <w:r w:rsidRPr="00296B27">
        <w:rPr>
          <w:rFonts w:ascii="Courier New" w:hAnsi="Courier New" w:cs="Courier New"/>
        </w:rPr>
        <w:t xml:space="preserve"> </w:t>
      </w:r>
      <w:r w:rsidRPr="001F5511">
        <w:rPr>
          <w:rFonts w:ascii="Courier New" w:hAnsi="Courier New" w:cs="Courier New"/>
        </w:rPr>
        <w:t xml:space="preserve">"&lt;&lt;" </w:t>
      </w:r>
      <w:r w:rsidRPr="00392A57">
        <w:rPr>
          <w:rFonts w:ascii="Courier New" w:hAnsi="Courier New" w:cs="Courier New"/>
        </w:rPr>
        <w:t>name</w:t>
      </w:r>
    </w:p>
    <w:p w14:paraId="678C1BF3" w14:textId="4EDA0AE3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>char = unescaped /</w:t>
      </w:r>
      <w:r w:rsidR="006D527A">
        <w:rPr>
          <w:rFonts w:ascii="Courier New" w:hAnsi="Courier New" w:cs="Courier New"/>
        </w:rPr>
        <w:t xml:space="preserve"> escaped</w:t>
      </w:r>
    </w:p>
    <w:p w14:paraId="71C8FAC8" w14:textId="77777777" w:rsidR="00600CC9" w:rsidRDefault="00987693" w:rsidP="00987693">
      <w:pPr>
        <w:spacing w:before="20" w:after="20"/>
        <w:ind w:left="567"/>
        <w:rPr>
          <w:rFonts w:ascii="Courier New" w:hAnsi="Courier New" w:cs="Courier New"/>
        </w:rPr>
      </w:pPr>
      <w:r w:rsidRPr="00987693">
        <w:rPr>
          <w:rFonts w:ascii="Courier New" w:hAnsi="Courier New" w:cs="Courier New"/>
        </w:rPr>
        <w:t xml:space="preserve">unescaped = </w:t>
      </w:r>
      <w:r w:rsidR="00600CC9" w:rsidRPr="00600CC9">
        <w:rPr>
          <w:rFonts w:ascii="Courier New" w:hAnsi="Courier New" w:cs="Courier New"/>
        </w:rPr>
        <w:t xml:space="preserve">HTAB </w:t>
      </w:r>
      <w:r w:rsidR="00600CC9">
        <w:rPr>
          <w:rFonts w:ascii="Courier New" w:hAnsi="Courier New" w:cs="Courier New"/>
        </w:rPr>
        <w:t xml:space="preserve">/ </w:t>
      </w:r>
      <w:r w:rsidRPr="00987693">
        <w:rPr>
          <w:rFonts w:ascii="Courier New" w:hAnsi="Courier New" w:cs="Courier New"/>
        </w:rPr>
        <w:t>%x20-5B / %x5D-FF</w:t>
      </w:r>
    </w:p>
    <w:p w14:paraId="570B1A92" w14:textId="0E5E3A9E" w:rsidR="00987693" w:rsidRDefault="00600CC9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987693">
        <w:rPr>
          <w:rFonts w:ascii="Courier New" w:hAnsi="Courier New" w:cs="Courier New"/>
        </w:rPr>
        <w:t xml:space="preserve">; not controls </w:t>
      </w:r>
      <w:r>
        <w:rPr>
          <w:rFonts w:ascii="Courier New" w:hAnsi="Courier New" w:cs="Courier New"/>
        </w:rPr>
        <w:t xml:space="preserve">except TAB </w:t>
      </w:r>
      <w:r w:rsidR="00F7542E">
        <w:rPr>
          <w:rFonts w:ascii="Courier New" w:hAnsi="Courier New" w:cs="Courier New"/>
        </w:rPr>
        <w:t>n</w:t>
      </w:r>
      <w:r w:rsidR="00987693">
        <w:rPr>
          <w:rFonts w:ascii="Courier New" w:hAnsi="Courier New" w:cs="Courier New"/>
        </w:rPr>
        <w:t>or "\"</w:t>
      </w:r>
    </w:p>
    <w:p w14:paraId="53F079A0" w14:textId="77777777" w:rsidR="00DB2673" w:rsidRDefault="00532193" w:rsidP="00987693">
      <w:pPr>
        <w:spacing w:before="20" w:after="20"/>
        <w:ind w:left="567"/>
        <w:rPr>
          <w:rFonts w:ascii="Courier New" w:hAnsi="Courier New" w:cs="Courier New"/>
        </w:rPr>
      </w:pPr>
      <w:r w:rsidRPr="00532193">
        <w:rPr>
          <w:rFonts w:ascii="Courier New" w:hAnsi="Courier New" w:cs="Courier New"/>
        </w:rPr>
        <w:t xml:space="preserve">        ; N.B: quotation mark is NOT </w:t>
      </w:r>
      <w:proofErr w:type="gramStart"/>
      <w:r w:rsidRPr="00532193">
        <w:rPr>
          <w:rFonts w:ascii="Courier New" w:hAnsi="Courier New" w:cs="Courier New"/>
        </w:rPr>
        <w:t>escaped</w:t>
      </w:r>
      <w:proofErr w:type="gramEnd"/>
    </w:p>
    <w:p w14:paraId="05192301" w14:textId="31DF05DB" w:rsidR="00C92324" w:rsidRDefault="006D527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escaped =</w:t>
      </w:r>
      <w:r w:rsidR="00C92324" w:rsidRPr="00C92324">
        <w:rPr>
          <w:rFonts w:ascii="Courier New" w:hAnsi="Courier New" w:cs="Courier New"/>
        </w:rPr>
        <w:t xml:space="preserve"> escape (</w:t>
      </w:r>
    </w:p>
    <w:p w14:paraId="4391632A" w14:textId="6579EB1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escape </w:t>
      </w:r>
      <w:proofErr w:type="gramStart"/>
      <w:r w:rsidR="002C3CC4">
        <w:rPr>
          <w:rFonts w:ascii="Courier New" w:hAnsi="Courier New" w:cs="Courier New"/>
        </w:rPr>
        <w:t xml:space="preserve">/ </w:t>
      </w:r>
      <w:r>
        <w:rPr>
          <w:rFonts w:ascii="Courier New" w:hAnsi="Courier New" w:cs="Courier New"/>
        </w:rPr>
        <w:t>;</w:t>
      </w:r>
      <w:proofErr w:type="gramEnd"/>
      <w:r>
        <w:rPr>
          <w:rFonts w:ascii="Courier New" w:hAnsi="Courier New" w:cs="Courier New"/>
        </w:rPr>
        <w:t xml:space="preserve"> \</w:t>
      </w:r>
      <w:r w:rsidR="002C3CC4">
        <w:rPr>
          <w:rFonts w:ascii="Courier New" w:hAnsi="Courier New" w:cs="Courier New"/>
        </w:rPr>
        <w:t xml:space="preserve">  </w:t>
      </w:r>
      <w:r w:rsidR="002C3CC4" w:rsidRPr="002C3CC4">
        <w:rPr>
          <w:rFonts w:ascii="Courier New" w:hAnsi="Courier New" w:cs="Courier New"/>
        </w:rPr>
        <w:t xml:space="preserve">i.e.: </w:t>
      </w:r>
      <w:r w:rsidR="002C3CC4">
        <w:rPr>
          <w:rFonts w:ascii="Courier New" w:hAnsi="Courier New" w:cs="Courier New"/>
        </w:rPr>
        <w:t>\\ -&gt; \</w:t>
      </w:r>
    </w:p>
    <w:p w14:paraId="2997FF5B" w14:textId="77777777" w:rsidR="00DB2673" w:rsidRDefault="00DB2673" w:rsidP="00E46EA4">
      <w:pPr>
        <w:spacing w:before="20" w:after="20"/>
        <w:ind w:left="567"/>
        <w:rPr>
          <w:rFonts w:ascii="Courier New" w:hAnsi="Courier New" w:cs="Courier New"/>
        </w:rPr>
      </w:pPr>
      <w:r w:rsidRPr="00DB2673">
        <w:rPr>
          <w:rFonts w:ascii="Courier New" w:hAnsi="Courier New" w:cs="Courier New"/>
        </w:rPr>
        <w:t xml:space="preserve">            ; N.B. quotation-mark is NOT </w:t>
      </w:r>
      <w:proofErr w:type="gramStart"/>
      <w:r w:rsidRPr="00DB2673">
        <w:rPr>
          <w:rFonts w:ascii="Courier New" w:hAnsi="Courier New" w:cs="Courier New"/>
        </w:rPr>
        <w:t>escaped</w:t>
      </w:r>
      <w:proofErr w:type="gramEnd"/>
    </w:p>
    <w:p w14:paraId="3471D5D4" w14:textId="305E333B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Pr="00E46EA4">
        <w:rPr>
          <w:rFonts w:ascii="Courier New" w:hAnsi="Courier New" w:cs="Courier New"/>
        </w:rPr>
        <w:t xml:space="preserve">%x62 </w:t>
      </w:r>
      <w:proofErr w:type="gramStart"/>
      <w:r w:rsidRPr="00E46EA4">
        <w:rPr>
          <w:rFonts w:ascii="Courier New" w:hAnsi="Courier New" w:cs="Courier New"/>
        </w:rPr>
        <w:t>/ ;</w:t>
      </w:r>
      <w:proofErr w:type="gramEnd"/>
      <w:r w:rsidRPr="00E46EA4">
        <w:rPr>
          <w:rFonts w:ascii="Courier New" w:hAnsi="Courier New" w:cs="Courier New"/>
        </w:rPr>
        <w:t xml:space="preserve"> b  </w:t>
      </w:r>
      <w:r>
        <w:rPr>
          <w:rFonts w:ascii="Courier New" w:hAnsi="Courier New" w:cs="Courier New"/>
        </w:rPr>
        <w:t>i.e.: \b -&gt;</w:t>
      </w:r>
      <w:r w:rsidRPr="00E46EA4">
        <w:rPr>
          <w:rFonts w:ascii="Courier New" w:hAnsi="Courier New" w:cs="Courier New"/>
        </w:rPr>
        <w:t xml:space="preserve"> backspace</w:t>
      </w:r>
    </w:p>
    <w:p w14:paraId="55D8E7C2" w14:textId="787FA1C3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E46EA4">
        <w:rPr>
          <w:rFonts w:ascii="Courier New" w:hAnsi="Courier New" w:cs="Courier New"/>
        </w:rPr>
        <w:t xml:space="preserve">            %x66 </w:t>
      </w:r>
      <w:proofErr w:type="gramStart"/>
      <w:r w:rsidRPr="00E46EA4">
        <w:rPr>
          <w:rFonts w:ascii="Courier New" w:hAnsi="Courier New" w:cs="Courier New"/>
        </w:rPr>
        <w:t>/ ;</w:t>
      </w:r>
      <w:proofErr w:type="gramEnd"/>
      <w:r w:rsidRPr="00E46EA4">
        <w:rPr>
          <w:rFonts w:ascii="Courier New" w:hAnsi="Courier New" w:cs="Courier New"/>
        </w:rPr>
        <w:t xml:space="preserve"> f  </w:t>
      </w:r>
      <w:r>
        <w:rPr>
          <w:rFonts w:ascii="Courier New" w:hAnsi="Courier New" w:cs="Courier New"/>
        </w:rPr>
        <w:t>i.e.: \f -&gt;</w:t>
      </w:r>
      <w:r w:rsidRPr="00E46EA4">
        <w:rPr>
          <w:rFonts w:ascii="Courier New" w:hAnsi="Courier New" w:cs="Courier New"/>
        </w:rPr>
        <w:t xml:space="preserve"> form feed</w:t>
      </w:r>
    </w:p>
    <w:p w14:paraId="2B1D179B" w14:textId="3DA4D1E4" w:rsidR="002C3CC4" w:rsidRPr="00C92324" w:rsidRDefault="002C3CC4" w:rsidP="00E46EA4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%x6E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n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\n -&gt; </w:t>
      </w:r>
      <w:r w:rsidRPr="00C92324">
        <w:rPr>
          <w:rFonts w:ascii="Courier New" w:hAnsi="Courier New" w:cs="Courier New"/>
        </w:rPr>
        <w:t>line feed</w:t>
      </w:r>
    </w:p>
    <w:p w14:paraId="161F4C75" w14:textId="76BC3EFE" w:rsidR="002C3CC4" w:rsidRPr="00C9232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%x72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r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\r -&gt; </w:t>
      </w:r>
      <w:r w:rsidRPr="00C92324">
        <w:rPr>
          <w:rFonts w:ascii="Courier New" w:hAnsi="Courier New" w:cs="Courier New"/>
        </w:rPr>
        <w:t>carriage return</w:t>
      </w:r>
    </w:p>
    <w:p w14:paraId="49C4F25B" w14:textId="051D6967" w:rsidR="002C3CC4" w:rsidRPr="00C92324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 xml:space="preserve">%x74 </w:t>
      </w:r>
      <w:proofErr w:type="gramStart"/>
      <w:r w:rsidRPr="00C92324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 </w:t>
      </w:r>
      <w:r w:rsidRPr="00C92324">
        <w:rPr>
          <w:rFonts w:ascii="Courier New" w:hAnsi="Courier New" w:cs="Courier New"/>
        </w:rPr>
        <w:t>;</w:t>
      </w:r>
      <w:proofErr w:type="gramEnd"/>
      <w:r w:rsidRPr="00C92324">
        <w:rPr>
          <w:rFonts w:ascii="Courier New" w:hAnsi="Courier New" w:cs="Courier New"/>
        </w:rPr>
        <w:t xml:space="preserve"> t  </w:t>
      </w:r>
      <w:r w:rsidRPr="002C3CC4">
        <w:rPr>
          <w:rFonts w:ascii="Courier New" w:hAnsi="Courier New" w:cs="Courier New"/>
        </w:rPr>
        <w:t xml:space="preserve">i.e.: </w:t>
      </w:r>
      <w:r>
        <w:rPr>
          <w:rFonts w:ascii="Courier New" w:hAnsi="Courier New" w:cs="Courier New"/>
        </w:rPr>
        <w:t xml:space="preserve">\t -&gt; </w:t>
      </w:r>
      <w:r w:rsidRPr="00C92324">
        <w:rPr>
          <w:rFonts w:ascii="Courier New" w:hAnsi="Courier New" w:cs="Courier New"/>
        </w:rPr>
        <w:t>tab</w:t>
      </w:r>
    </w:p>
    <w:p w14:paraId="1659B995" w14:textId="488A7C37" w:rsidR="006B1005" w:rsidRDefault="002C3CC4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="006D527A">
        <w:rPr>
          <w:rFonts w:ascii="Courier New" w:hAnsi="Courier New" w:cs="Courier New"/>
        </w:rPr>
        <w:t xml:space="preserve"> </w:t>
      </w:r>
      <w:r w:rsidR="001F5511" w:rsidRPr="001F5511">
        <w:rPr>
          <w:rFonts w:ascii="Courier New" w:hAnsi="Courier New" w:cs="Courier New"/>
        </w:rPr>
        <w:t xml:space="preserve">%x75 </w:t>
      </w:r>
      <w:r w:rsidR="006B1005">
        <w:rPr>
          <w:rFonts w:ascii="Courier New" w:hAnsi="Courier New" w:cs="Courier New"/>
        </w:rPr>
        <w:t>(</w:t>
      </w:r>
      <w:r w:rsidR="001F5511" w:rsidRPr="001F5511">
        <w:rPr>
          <w:rFonts w:ascii="Courier New" w:hAnsi="Courier New" w:cs="Courier New"/>
        </w:rPr>
        <w:t>4HEXDIG</w:t>
      </w:r>
      <w:r w:rsidR="006B1005">
        <w:rPr>
          <w:rFonts w:ascii="Courier New" w:hAnsi="Courier New" w:cs="Courier New"/>
        </w:rPr>
        <w:t xml:space="preserve"> / "{" 1*6HEX</w:t>
      </w:r>
      <w:r w:rsidR="0007420F">
        <w:rPr>
          <w:rFonts w:ascii="Courier New" w:hAnsi="Courier New" w:cs="Courier New"/>
        </w:rPr>
        <w:t>DIG</w:t>
      </w:r>
      <w:r w:rsidR="006B1005">
        <w:rPr>
          <w:rFonts w:ascii="Courier New" w:hAnsi="Courier New" w:cs="Courier New"/>
        </w:rPr>
        <w:t xml:space="preserve"> "}")</w:t>
      </w:r>
    </w:p>
    <w:p w14:paraId="6A855450" w14:textId="4316A8D0" w:rsidR="001228D4" w:rsidRDefault="006B1005" w:rsidP="006B1005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</w:t>
      </w:r>
      <w:r w:rsidR="001F5511" w:rsidRPr="001F5511">
        <w:rPr>
          <w:rFonts w:ascii="Courier New" w:hAnsi="Courier New" w:cs="Courier New"/>
        </w:rPr>
        <w:t xml:space="preserve">  ; </w:t>
      </w:r>
      <w:r w:rsidR="001F5511">
        <w:rPr>
          <w:rFonts w:ascii="Courier New" w:hAnsi="Courier New" w:cs="Courier New"/>
        </w:rPr>
        <w:t>\</w:t>
      </w:r>
      <w:proofErr w:type="spellStart"/>
      <w:r w:rsidR="001F5511" w:rsidRPr="001F5511">
        <w:rPr>
          <w:rFonts w:ascii="Courier New" w:hAnsi="Courier New" w:cs="Courier New"/>
        </w:rPr>
        <w:t>uXXXX</w:t>
      </w:r>
      <w:proofErr w:type="spellEnd"/>
      <w:r w:rsidR="001F551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or \u{XXXXXX} </w:t>
      </w:r>
      <w:r w:rsidR="001F5511">
        <w:rPr>
          <w:rFonts w:ascii="Courier New" w:hAnsi="Courier New" w:cs="Courier New"/>
        </w:rPr>
        <w:t xml:space="preserve">-&gt; </w:t>
      </w:r>
      <w:r w:rsidR="001F5511" w:rsidRPr="001F5511">
        <w:rPr>
          <w:rFonts w:ascii="Courier New" w:hAnsi="Courier New" w:cs="Courier New"/>
        </w:rPr>
        <w:t>U+XXXX</w:t>
      </w:r>
    </w:p>
    <w:p w14:paraId="28C1081B" w14:textId="4DB3F87B" w:rsidR="00C92324" w:rsidRP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C92324">
        <w:rPr>
          <w:rFonts w:ascii="Courier New" w:hAnsi="Courier New" w:cs="Courier New"/>
        </w:rPr>
        <w:t xml:space="preserve">escape = %x5C            </w:t>
      </w:r>
      <w:proofErr w:type="gramStart"/>
      <w:r w:rsidRPr="00C92324">
        <w:rPr>
          <w:rFonts w:ascii="Courier New" w:hAnsi="Courier New" w:cs="Courier New"/>
        </w:rPr>
        <w:t xml:space="preserve">  ;</w:t>
      </w:r>
      <w:proofErr w:type="gramEnd"/>
      <w:r w:rsidRPr="00C92324">
        <w:rPr>
          <w:rFonts w:ascii="Courier New" w:hAnsi="Courier New" w:cs="Courier New"/>
        </w:rPr>
        <w:t xml:space="preserve"> \</w:t>
      </w:r>
    </w:p>
    <w:p w14:paraId="27EF4720" w14:textId="77777777" w:rsidR="00E46EA4" w:rsidRDefault="00E46EA4" w:rsidP="00E46EA4">
      <w:pPr>
        <w:spacing w:before="20" w:after="20"/>
        <w:ind w:left="567"/>
        <w:rPr>
          <w:rFonts w:ascii="Courier New" w:hAnsi="Courier New" w:cs="Courier New"/>
        </w:rPr>
      </w:pPr>
      <w:r w:rsidRPr="00C317AF">
        <w:rPr>
          <w:rFonts w:ascii="Courier New" w:hAnsi="Courier New" w:cs="Courier New"/>
        </w:rPr>
        <w:t xml:space="preserve">quotation-mark = %x22    </w:t>
      </w:r>
      <w:proofErr w:type="gramStart"/>
      <w:r w:rsidRPr="00C317AF">
        <w:rPr>
          <w:rFonts w:ascii="Courier New" w:hAnsi="Courier New" w:cs="Courier New"/>
        </w:rPr>
        <w:t xml:space="preserve">  ;</w:t>
      </w:r>
      <w:proofErr w:type="gramEnd"/>
      <w:r w:rsidRPr="00C317AF">
        <w:rPr>
          <w:rFonts w:ascii="Courier New" w:hAnsi="Courier New" w:cs="Courier New"/>
        </w:rPr>
        <w:t xml:space="preserve"> "</w:t>
      </w:r>
    </w:p>
    <w:p w14:paraId="5AD61B6C" w14:textId="77777777" w:rsidR="0016251C" w:rsidRDefault="0016251C" w:rsidP="00987693">
      <w:pPr>
        <w:spacing w:before="20" w:after="20"/>
        <w:ind w:left="567"/>
        <w:rPr>
          <w:rFonts w:ascii="Courier New" w:hAnsi="Courier New" w:cs="Courier New"/>
        </w:rPr>
      </w:pPr>
    </w:p>
    <w:p w14:paraId="3853DC35" w14:textId="00750E23" w:rsid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 w:rsidR="006C77C4">
        <w:rPr>
          <w:rFonts w:ascii="Courier New" w:hAnsi="Courier New" w:cs="Courier New"/>
        </w:rPr>
        <w:t>ows</w:t>
      </w:r>
      <w:proofErr w:type="spellEnd"/>
      <w:r w:rsidR="006C77C4">
        <w:rPr>
          <w:rFonts w:ascii="Courier New" w:hAnsi="Courier New" w:cs="Courier New"/>
        </w:rPr>
        <w:t xml:space="preserve"> </w:t>
      </w:r>
      <w:proofErr w:type="gramStart"/>
      <w:r w:rsidR="006C77C4">
        <w:rPr>
          <w:rFonts w:ascii="Courier New" w:hAnsi="Courier New" w:cs="Courier New"/>
        </w:rPr>
        <w:t xml:space="preserve">( </w:t>
      </w:r>
      <w:r>
        <w:rPr>
          <w:rFonts w:ascii="Courier New" w:hAnsi="Courier New" w:cs="Courier New"/>
        </w:rPr>
        <w:t>CR</w:t>
      </w:r>
      <w:proofErr w:type="gramEnd"/>
      <w:r>
        <w:rPr>
          <w:rFonts w:ascii="Courier New" w:hAnsi="Courier New" w:cs="Courier New"/>
        </w:rPr>
        <w:t xml:space="preserve"> [ LF ] / LF</w:t>
      </w:r>
      <w:r w:rsidR="006C77C4">
        <w:rPr>
          <w:rFonts w:ascii="Courier New" w:hAnsi="Courier New" w:cs="Courier New"/>
        </w:rPr>
        <w:t xml:space="preserve"> )</w:t>
      </w:r>
    </w:p>
    <w:p w14:paraId="1447E533" w14:textId="4C8F46EB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not-</w:t>
      </w:r>
      <w:proofErr w:type="spellStart"/>
      <w:r>
        <w:rPr>
          <w:rFonts w:ascii="Courier New" w:hAnsi="Courier New" w:cs="Courier New"/>
        </w:rPr>
        <w:t>eol</w:t>
      </w:r>
      <w:proofErr w:type="spellEnd"/>
      <w:r>
        <w:rPr>
          <w:rFonts w:ascii="Courier New" w:hAnsi="Courier New" w:cs="Courier New"/>
        </w:rPr>
        <w:t xml:space="preserve"> = </w:t>
      </w:r>
      <w:r w:rsidR="007052C5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>TAB / %x20-FF</w:t>
      </w:r>
    </w:p>
    <w:p w14:paraId="3E2FCE60" w14:textId="1F2DD523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ows</w:t>
      </w:r>
      <w:proofErr w:type="spellEnd"/>
      <w:r>
        <w:rPr>
          <w:rFonts w:ascii="Courier New" w:hAnsi="Courier New" w:cs="Courier New"/>
        </w:rPr>
        <w:t xml:space="preserve"> = *</w:t>
      </w:r>
      <w:proofErr w:type="gramStart"/>
      <w:r>
        <w:rPr>
          <w:rFonts w:ascii="Courier New" w:hAnsi="Courier New" w:cs="Courier New"/>
        </w:rPr>
        <w:t>WSP ;</w:t>
      </w:r>
      <w:proofErr w:type="gramEnd"/>
      <w:r>
        <w:rPr>
          <w:rFonts w:ascii="Courier New" w:hAnsi="Courier New" w:cs="Courier New"/>
        </w:rPr>
        <w:t xml:space="preserve"> Optional white space</w:t>
      </w:r>
    </w:p>
    <w:p w14:paraId="52A32769" w14:textId="50A2F990" w:rsid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8C2C386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C92324">
        <w:rPr>
          <w:rFonts w:ascii="Courier New" w:hAnsi="Courier New" w:cs="Courier New"/>
        </w:rPr>
        <w:t>;;</w:t>
      </w:r>
      <w:proofErr w:type="gramEnd"/>
      <w:r w:rsidRPr="00C92324">
        <w:rPr>
          <w:rFonts w:ascii="Courier New" w:hAnsi="Courier New" w:cs="Courier New"/>
        </w:rPr>
        <w:t xml:space="preserve"> Keywords</w:t>
      </w:r>
    </w:p>
    <w:p w14:paraId="5826C6E4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true-kw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%x74.72.75.</w:t>
      </w:r>
      <w:proofErr w:type="gramStart"/>
      <w:r w:rsidRPr="003D310A">
        <w:rPr>
          <w:rFonts w:ascii="Courier New" w:hAnsi="Courier New" w:cs="Courier New"/>
        </w:rPr>
        <w:t>65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</w:t>
      </w:r>
      <w:proofErr w:type="gramEnd"/>
      <w:r w:rsidRPr="003D310A">
        <w:rPr>
          <w:rFonts w:ascii="Courier New" w:hAnsi="Courier New" w:cs="Courier New"/>
        </w:rPr>
        <w:t xml:space="preserve"> "true"</w:t>
      </w:r>
    </w:p>
    <w:p w14:paraId="174CEC12" w14:textId="62A90027" w:rsidR="003D310A" w:rsidRDefault="003D310A" w:rsidP="00987693">
      <w:pPr>
        <w:spacing w:before="20" w:after="20"/>
        <w:ind w:left="567"/>
        <w:rPr>
          <w:rFonts w:ascii="Courier New" w:hAnsi="Courier New" w:cs="Courier New"/>
        </w:rPr>
      </w:pPr>
      <w:r w:rsidRPr="003D310A">
        <w:rPr>
          <w:rFonts w:ascii="Courier New" w:hAnsi="Courier New" w:cs="Courier New"/>
        </w:rPr>
        <w:t>false-kw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= %x66.61.6C.73.</w:t>
      </w:r>
      <w:proofErr w:type="gramStart"/>
      <w:r w:rsidRPr="003D310A">
        <w:rPr>
          <w:rFonts w:ascii="Courier New" w:hAnsi="Courier New" w:cs="Courier New"/>
        </w:rPr>
        <w:t>65</w:t>
      </w:r>
      <w:r>
        <w:rPr>
          <w:rFonts w:ascii="Courier New" w:hAnsi="Courier New" w:cs="Courier New"/>
        </w:rPr>
        <w:t xml:space="preserve"> </w:t>
      </w:r>
      <w:r w:rsidRPr="003D310A">
        <w:rPr>
          <w:rFonts w:ascii="Courier New" w:hAnsi="Courier New" w:cs="Courier New"/>
        </w:rPr>
        <w:t>;</w:t>
      </w:r>
      <w:proofErr w:type="gramEnd"/>
      <w:r w:rsidRPr="003D310A">
        <w:rPr>
          <w:rFonts w:ascii="Courier New" w:hAnsi="Courier New" w:cs="Courier New"/>
        </w:rPr>
        <w:t xml:space="preserve"> "false"</w:t>
      </w:r>
    </w:p>
    <w:p w14:paraId="0877C485" w14:textId="77777777" w:rsidR="00C92324" w:rsidRDefault="00C92324" w:rsidP="00987693">
      <w:pPr>
        <w:spacing w:before="20" w:after="20"/>
        <w:ind w:left="567"/>
        <w:rPr>
          <w:rFonts w:ascii="Courier New" w:hAnsi="Courier New" w:cs="Courier New"/>
        </w:rPr>
      </w:pPr>
    </w:p>
    <w:p w14:paraId="582BBDB0" w14:textId="57CED275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proofErr w:type="gramStart"/>
      <w:r w:rsidRPr="00BA4261">
        <w:rPr>
          <w:rFonts w:ascii="Courier New" w:hAnsi="Courier New" w:cs="Courier New"/>
        </w:rPr>
        <w:t>;;</w:t>
      </w:r>
      <w:proofErr w:type="gramEnd"/>
      <w:r w:rsidRPr="00BA4261">
        <w:rPr>
          <w:rFonts w:ascii="Courier New" w:hAnsi="Courier New" w:cs="Courier New"/>
        </w:rPr>
        <w:t xml:space="preserve"> Referenced RFC 5234 Core Rules</w:t>
      </w:r>
    </w:p>
    <w:p w14:paraId="2118DAE9" w14:textId="7933DF83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ALPHA    = %x41-5A / %x61-7A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A-Z / a-z</w:t>
      </w:r>
    </w:p>
    <w:p w14:paraId="5192EB8B" w14:textId="4B96F4A3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CR       = %x0D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carriage return</w:t>
      </w:r>
    </w:p>
    <w:p w14:paraId="0C63179B" w14:textId="303A673A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DIGIT    = %x30-39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0-9</w:t>
      </w:r>
    </w:p>
    <w:p w14:paraId="508D3C32" w14:textId="17BC5CA2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>HEXDIG   = DIGIT / "A" / "B" / "C" / "D" / "E" / "F"</w:t>
      </w:r>
    </w:p>
    <w:p w14:paraId="554B2E6B" w14:textId="56129DAC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HTAB     = %x09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horizontal tab</w:t>
      </w:r>
    </w:p>
    <w:p w14:paraId="40409A0F" w14:textId="2337BDB5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LF       = %x0A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linefeed</w:t>
      </w:r>
    </w:p>
    <w:p w14:paraId="09630D77" w14:textId="2C7583A6" w:rsidR="00BA4261" w:rsidRPr="00BA4261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SP       = %x20     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space</w:t>
      </w:r>
    </w:p>
    <w:p w14:paraId="1AA8E029" w14:textId="3348484E" w:rsidR="00BA4261" w:rsidRPr="00112E4C" w:rsidRDefault="00BA4261" w:rsidP="00987693">
      <w:pPr>
        <w:spacing w:before="20" w:after="20"/>
        <w:ind w:left="567"/>
        <w:rPr>
          <w:rFonts w:ascii="Courier New" w:hAnsi="Courier New" w:cs="Courier New"/>
        </w:rPr>
      </w:pPr>
      <w:r w:rsidRPr="00BA4261">
        <w:rPr>
          <w:rFonts w:ascii="Courier New" w:hAnsi="Courier New" w:cs="Courier New"/>
        </w:rPr>
        <w:t xml:space="preserve">WSP      = SP / HTAB  </w:t>
      </w:r>
      <w:proofErr w:type="gramStart"/>
      <w:r w:rsidRPr="00BA4261">
        <w:rPr>
          <w:rFonts w:ascii="Courier New" w:hAnsi="Courier New" w:cs="Courier New"/>
        </w:rPr>
        <w:t xml:space="preserve">  ;</w:t>
      </w:r>
      <w:proofErr w:type="gramEnd"/>
      <w:r w:rsidRPr="00BA4261">
        <w:rPr>
          <w:rFonts w:ascii="Courier New" w:hAnsi="Courier New" w:cs="Courier New"/>
        </w:rPr>
        <w:t xml:space="preserve"> white space</w:t>
      </w:r>
    </w:p>
    <w:p w14:paraId="01EE2862" w14:textId="77777777" w:rsidR="00112E4C" w:rsidRPr="00112E4C" w:rsidRDefault="00112E4C" w:rsidP="00112E4C"/>
    <w:p w14:paraId="77468FBA" w14:textId="5D2AC641" w:rsidR="007943E6" w:rsidRDefault="007943E6" w:rsidP="007943E6">
      <w:pPr>
        <w:pStyle w:val="Heading2"/>
      </w:pPr>
      <w:r w:rsidRPr="0036649F">
        <w:fldChar w:fldCharType="begin"/>
      </w:r>
      <w:r w:rsidRPr="0036649F">
        <w:instrText xml:space="preserve"> AUTONUMLGL </w:instrText>
      </w:r>
      <w:bookmarkStart w:id="3" w:name="_Toc7686681"/>
      <w:r w:rsidRPr="0036649F">
        <w:fldChar w:fldCharType="end"/>
      </w:r>
      <w:r w:rsidRPr="0036649F">
        <w:t xml:space="preserve"> </w:t>
      </w:r>
      <w:r>
        <w:t>String values</w:t>
      </w:r>
      <w:bookmarkEnd w:id="3"/>
    </w:p>
    <w:p w14:paraId="2176D2B4" w14:textId="77777777" w:rsidR="0008503B" w:rsidRDefault="007943E6" w:rsidP="007943E6">
      <w:r>
        <w:t xml:space="preserve">LOON string values need special </w:t>
      </w:r>
      <w:r w:rsidR="0008503B">
        <w:t>treatment.</w:t>
      </w:r>
    </w:p>
    <w:p w14:paraId="4D049B2E" w14:textId="10C95BEB" w:rsidR="007943E6" w:rsidRDefault="00C317AF" w:rsidP="007943E6">
      <w:r>
        <w:t>Leading and trailing w</w:t>
      </w:r>
      <w:r w:rsidR="0008503B">
        <w:t xml:space="preserve">hitespace </w:t>
      </w:r>
      <w:r>
        <w:t xml:space="preserve">of </w:t>
      </w:r>
      <w:r w:rsidR="0008503B">
        <w:t>a string value will be automatically removed</w:t>
      </w:r>
      <w:r w:rsidR="00572DA2">
        <w:t xml:space="preserve"> on parsing</w:t>
      </w:r>
      <w:r w:rsidR="0008503B">
        <w:t xml:space="preserve">.  If that whitespace is significant, </w:t>
      </w:r>
      <w:r>
        <w:t>make the string a quoted string by wrapping it in quotation marks</w:t>
      </w:r>
      <w:r w:rsidR="0008503B">
        <w:t>, e.g.:</w:t>
      </w:r>
    </w:p>
    <w:p w14:paraId="72BB2727" w14:textId="7F233DA8" w:rsidR="0008503B" w:rsidRPr="00626642" w:rsidRDefault="0008503B" w:rsidP="0008503B">
      <w:pPr>
        <w:ind w:left="567"/>
        <w:rPr>
          <w:rFonts w:ascii="Courier New" w:hAnsi="Courier New" w:cs="Courier New"/>
        </w:rPr>
      </w:pPr>
      <w:r w:rsidRPr="00626642">
        <w:rPr>
          <w:rFonts w:ascii="Courier New" w:hAnsi="Courier New" w:cs="Courier New"/>
        </w:rPr>
        <w:t xml:space="preserve">Description: </w:t>
      </w:r>
      <w:proofErr w:type="gramStart"/>
      <w:r w:rsidR="00C317AF">
        <w:rPr>
          <w:rFonts w:ascii="Courier New" w:hAnsi="Courier New" w:cs="Courier New"/>
        </w:rPr>
        <w:t>"</w:t>
      </w:r>
      <w:r w:rsidRPr="00626642">
        <w:rPr>
          <w:rFonts w:ascii="Courier New" w:hAnsi="Courier New" w:cs="Courier New"/>
        </w:rPr>
        <w:t xml:space="preserve">  </w:t>
      </w:r>
      <w:r w:rsidR="00626642">
        <w:rPr>
          <w:rFonts w:ascii="Courier New" w:hAnsi="Courier New" w:cs="Courier New"/>
        </w:rPr>
        <w:t>A</w:t>
      </w:r>
      <w:proofErr w:type="gramEnd"/>
      <w:r w:rsidR="00626642">
        <w:rPr>
          <w:rFonts w:ascii="Courier New" w:hAnsi="Courier New" w:cs="Courier New"/>
        </w:rPr>
        <w:t xml:space="preserve"> s</w:t>
      </w:r>
      <w:r w:rsidRPr="00626642">
        <w:rPr>
          <w:rFonts w:ascii="Courier New" w:hAnsi="Courier New" w:cs="Courier New"/>
        </w:rPr>
        <w:t>tring with leading whitespace</w:t>
      </w:r>
      <w:r w:rsidR="00C317AF">
        <w:rPr>
          <w:rFonts w:ascii="Courier New" w:hAnsi="Courier New" w:cs="Courier New"/>
        </w:rPr>
        <w:t xml:space="preserve"> "</w:t>
      </w:r>
    </w:p>
    <w:p w14:paraId="00CB1A1D" w14:textId="14CEC25F" w:rsidR="00820D22" w:rsidRDefault="00820D22" w:rsidP="00026CC8">
      <w:pPr>
        <w:keepNext/>
        <w:keepLines/>
      </w:pPr>
      <w:r>
        <w:t>A string</w:t>
      </w:r>
      <w:r w:rsidR="000F33E2">
        <w:t xml:space="preserve"> must</w:t>
      </w:r>
      <w:r>
        <w:t xml:space="preserve"> </w:t>
      </w:r>
      <w:r w:rsidR="00C317AF">
        <w:t>also be quoted</w:t>
      </w:r>
      <w:r w:rsidR="00026CC8">
        <w:t xml:space="preserve"> if, after removing any whitespace from both ends of the string, any of the following apply</w:t>
      </w:r>
      <w:r>
        <w:t>:</w:t>
      </w:r>
    </w:p>
    <w:p w14:paraId="6683EBBE" w14:textId="7ACA90B8" w:rsidR="00820D22" w:rsidRDefault="00026CC8" w:rsidP="00026CC8">
      <w:pPr>
        <w:pStyle w:val="ListParagraph"/>
        <w:keepNext/>
        <w:keepLines/>
        <w:numPr>
          <w:ilvl w:val="0"/>
          <w:numId w:val="1"/>
        </w:numPr>
      </w:pPr>
      <w:r>
        <w:t>The</w:t>
      </w:r>
      <w:r w:rsidR="00820D22">
        <w:t xml:space="preserve"> string is a value in an array and consists solely of a single</w:t>
      </w:r>
      <w:r w:rsidR="00B72D2F">
        <w:t xml:space="preserve"> '{', '['</w:t>
      </w:r>
      <w:r w:rsidR="00B72D2F" w:rsidRPr="00B72D2F">
        <w:t xml:space="preserve"> or</w:t>
      </w:r>
      <w:r w:rsidR="00820D22">
        <w:t xml:space="preserve"> ']' character</w:t>
      </w:r>
    </w:p>
    <w:p w14:paraId="1F744E8F" w14:textId="5B036378" w:rsidR="00026CC8" w:rsidRDefault="00026CC8" w:rsidP="00026CC8">
      <w:pPr>
        <w:pStyle w:val="ListParagraph"/>
        <w:keepNext/>
        <w:keepLines/>
        <w:numPr>
          <w:ilvl w:val="0"/>
          <w:numId w:val="1"/>
        </w:numPr>
      </w:pPr>
      <w:r>
        <w:t xml:space="preserve">The string </w:t>
      </w:r>
      <w:r w:rsidR="00B72D2F" w:rsidRPr="00B72D2F">
        <w:t xml:space="preserve">is a value in an array and </w:t>
      </w:r>
      <w:r w:rsidR="00572DA2">
        <w:t xml:space="preserve">begins with a '&lt;' character and </w:t>
      </w:r>
      <w:r>
        <w:t>matches the ABNF (</w:t>
      </w:r>
      <w:r w:rsidRPr="006C77C4">
        <w:rPr>
          <w:rFonts w:ascii="Courier New" w:hAnsi="Courier New" w:cs="Courier New"/>
        </w:rPr>
        <w:t>"&lt;&lt;" name</w:t>
      </w:r>
      <w:r>
        <w:t>)</w:t>
      </w:r>
    </w:p>
    <w:p w14:paraId="128755E3" w14:textId="3C60AB5C" w:rsidR="0008503B" w:rsidRDefault="00026CC8" w:rsidP="007943E6">
      <w:r>
        <w:t>For example</w:t>
      </w:r>
      <w:r w:rsidR="0008503B">
        <w:t>:</w:t>
      </w:r>
    </w:p>
    <w:p w14:paraId="45974424" w14:textId="13701F94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An </w:t>
      </w:r>
      <w:r w:rsidR="00C317AF">
        <w:rPr>
          <w:rFonts w:ascii="Courier New" w:hAnsi="Courier New" w:cs="Courier New"/>
        </w:rPr>
        <w:t>object</w:t>
      </w: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start</w:t>
      </w:r>
      <w:proofErr w:type="gramEnd"/>
    </w:p>
    <w:p w14:paraId="2CFA7595" w14:textId="67C622D6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Example1 {</w:t>
      </w:r>
    </w:p>
    <w:p w14:paraId="7F1F2001" w14:textId="681BBB19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ADDB0F7" w14:textId="3248C78D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 string consisting only of '{'</w:t>
      </w:r>
    </w:p>
    <w:p w14:paraId="2EAF0043" w14:textId="6888EBAC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2</w:t>
      </w:r>
      <w:r w:rsidR="00B72D2F">
        <w:rPr>
          <w:rFonts w:ascii="Courier New" w:hAnsi="Courier New" w:cs="Courier New"/>
        </w:rPr>
        <w:t>:</w:t>
      </w:r>
      <w:r w:rsidR="0008503B" w:rsidRPr="0008503B">
        <w:rPr>
          <w:rFonts w:ascii="Courier New" w:hAnsi="Courier New" w:cs="Courier New"/>
        </w:rPr>
        <w:t xml:space="preserve"> {</w:t>
      </w:r>
    </w:p>
    <w:p w14:paraId="285BF831" w14:textId="180154C8" w:rsidR="003034F8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 string because it has characters after the '{'</w:t>
      </w:r>
    </w:p>
    <w:p w14:paraId="3268BEA8" w14:textId="3345B80B" w:rsidR="0008503B" w:rsidRP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3</w:t>
      </w:r>
      <w:r>
        <w:rPr>
          <w:rFonts w:ascii="Courier New" w:hAnsi="Courier New" w:cs="Courier New"/>
        </w:rPr>
        <w:t>:</w:t>
      </w:r>
      <w:r w:rsidR="0008503B" w:rsidRPr="0008503B"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 xml:space="preserve">{ </w:t>
      </w:r>
      <w:r w:rsidR="003701DB">
        <w:rPr>
          <w:rFonts w:ascii="Courier New" w:hAnsi="Courier New" w:cs="Courier New"/>
        </w:rPr>
        <w:t>A</w:t>
      </w:r>
      <w:proofErr w:type="gramEnd"/>
      <w:r>
        <w:rPr>
          <w:rFonts w:ascii="Courier New" w:hAnsi="Courier New" w:cs="Courier New"/>
        </w:rPr>
        <w:t xml:space="preserve"> string</w:t>
      </w:r>
      <w:r w:rsidR="003701D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not an object start</w:t>
      </w:r>
    </w:p>
    <w:p w14:paraId="7C766E45" w14:textId="541DFDFE" w:rsidR="003034F8" w:rsidRDefault="003034F8" w:rsidP="003034F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The string "["</w:t>
      </w:r>
    </w:p>
    <w:p w14:paraId="5DCC022D" w14:textId="37336786" w:rsidR="0008503B" w:rsidRP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4</w:t>
      </w:r>
      <w:r w:rsidR="0008503B" w:rsidRPr="0008503B">
        <w:rPr>
          <w:rFonts w:ascii="Courier New" w:hAnsi="Courier New" w:cs="Courier New"/>
        </w:rPr>
        <w:t>: [</w:t>
      </w:r>
    </w:p>
    <w:p w14:paraId="5AA4EE1D" w14:textId="005FAC84" w:rsidR="003034F8" w:rsidRDefault="003034F8" w:rsidP="003034F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A string because it has characters after the '['</w:t>
      </w:r>
    </w:p>
    <w:p w14:paraId="5CFAE770" w14:textId="10C7EBB4" w:rsidR="003034F8" w:rsidRPr="0008503B" w:rsidRDefault="003034F8" w:rsidP="003034F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>: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[ A </w:t>
      </w:r>
      <w:r w:rsidRPr="0008503B">
        <w:rPr>
          <w:rFonts w:ascii="Courier New" w:hAnsi="Courier New" w:cs="Courier New"/>
        </w:rPr>
        <w:t>string</w:t>
      </w:r>
      <w:r w:rsidR="003701DB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not an array start</w:t>
      </w:r>
    </w:p>
    <w:p w14:paraId="00585A3D" w14:textId="4A175C37" w:rsidR="0008503B" w:rsidRDefault="003034F8" w:rsidP="0016251C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820D22">
        <w:rPr>
          <w:rFonts w:ascii="Courier New" w:hAnsi="Courier New" w:cs="Courier New"/>
        </w:rPr>
        <w:t>6</w:t>
      </w:r>
      <w:r w:rsidR="0008503B" w:rsidRPr="0008503B">
        <w:rPr>
          <w:rFonts w:ascii="Courier New" w:hAnsi="Courier New" w:cs="Courier New"/>
        </w:rPr>
        <w:t xml:space="preserve"> [</w:t>
      </w:r>
    </w:p>
    <w:p w14:paraId="47CC8A6A" w14:textId="02165158" w:rsidR="0008503B" w:rsidRPr="0008503B" w:rsidRDefault="0008503B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# A </w:t>
      </w:r>
      <w:r w:rsidR="00B72D2F">
        <w:rPr>
          <w:rFonts w:ascii="Courier New" w:hAnsi="Courier New" w:cs="Courier New"/>
        </w:rPr>
        <w:t>string. Comments are not allowed in arrays</w:t>
      </w:r>
    </w:p>
    <w:p w14:paraId="46A01071" w14:textId="0341DC1F" w:rsidR="003701DB" w:rsidRPr="0008503B" w:rsidRDefault="003701DB" w:rsidP="0016251C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]</w:t>
      </w:r>
      <w:r w:rsidRPr="003701DB">
        <w:rPr>
          <w:rFonts w:ascii="Courier New" w:hAnsi="Courier New" w:cs="Courier New"/>
        </w:rPr>
        <w:t xml:space="preserve"> A string, not an </w:t>
      </w:r>
      <w:r>
        <w:rPr>
          <w:rFonts w:ascii="Courier New" w:hAnsi="Courier New" w:cs="Courier New"/>
        </w:rPr>
        <w:t>array end</w:t>
      </w:r>
    </w:p>
    <w:p w14:paraId="31CFE2FE" w14:textId="3A7473B9" w:rsidR="003701DB" w:rsidRDefault="003701DB" w:rsidP="003701DB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\]</w:t>
      </w:r>
    </w:p>
    <w:p w14:paraId="6728CDDD" w14:textId="77777777" w:rsidR="003701DB" w:rsidRPr="0008503B" w:rsidRDefault="003701DB" w:rsidP="003701DB">
      <w:pPr>
        <w:keepLines/>
        <w:spacing w:before="20" w:after="20"/>
        <w:ind w:left="567"/>
        <w:rPr>
          <w:rFonts w:ascii="Courier New" w:hAnsi="Courier New" w:cs="Courier New"/>
        </w:rPr>
      </w:pPr>
      <w:r w:rsidRPr="0008503B">
        <w:rPr>
          <w:rFonts w:ascii="Courier New" w:hAnsi="Courier New" w:cs="Courier New"/>
        </w:rPr>
        <w:t>]</w:t>
      </w:r>
    </w:p>
    <w:p w14:paraId="1908EA42" w14:textId="09B0B413" w:rsidR="00026CC8" w:rsidRDefault="00026CC8" w:rsidP="00026CC8">
      <w:pPr>
        <w:keepNext/>
        <w:spacing w:before="20" w:after="20"/>
        <w:ind w:left="567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Not an array end</w:t>
      </w:r>
      <w:r w:rsidR="00681F66">
        <w:rPr>
          <w:rFonts w:ascii="Courier New" w:hAnsi="Courier New" w:cs="Courier New"/>
        </w:rPr>
        <w:t>. I</w:t>
      </w:r>
      <w:r>
        <w:rPr>
          <w:rFonts w:ascii="Courier New" w:hAnsi="Courier New" w:cs="Courier New"/>
        </w:rPr>
        <w:t>t is</w:t>
      </w:r>
      <w:r w:rsidR="00681F66">
        <w:rPr>
          <w:rFonts w:ascii="Courier New" w:hAnsi="Courier New" w:cs="Courier New"/>
        </w:rPr>
        <w:t xml:space="preserve"> an object-member value</w:t>
      </w:r>
    </w:p>
    <w:p w14:paraId="060F9FFA" w14:textId="28672DEB" w:rsidR="00026CC8" w:rsidRPr="0008503B" w:rsidRDefault="00026CC8" w:rsidP="00026CC8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681F66">
        <w:rPr>
          <w:rFonts w:ascii="Courier New" w:hAnsi="Courier New" w:cs="Courier New"/>
        </w:rPr>
        <w:t>7</w:t>
      </w:r>
      <w:proofErr w:type="gramStart"/>
      <w:r w:rsidRPr="0008503B">
        <w:rPr>
          <w:rFonts w:ascii="Courier New" w:hAnsi="Courier New" w:cs="Courier New"/>
        </w:rPr>
        <w:t xml:space="preserve">: </w:t>
      </w:r>
      <w:r w:rsidR="00681F66">
        <w:rPr>
          <w:rFonts w:ascii="Courier New" w:hAnsi="Courier New" w:cs="Courier New"/>
        </w:rPr>
        <w:t>]</w:t>
      </w:r>
      <w:proofErr w:type="gramEnd"/>
    </w:p>
    <w:p w14:paraId="05E20468" w14:textId="71D80A9E" w:rsidR="003701DB" w:rsidRPr="0008503B" w:rsidRDefault="003701DB" w:rsidP="003701DB">
      <w:pPr>
        <w:keepNext/>
        <w:spacing w:before="20" w:after="20"/>
        <w:ind w:left="567"/>
        <w:rPr>
          <w:rFonts w:ascii="Courier New" w:hAnsi="Courier New" w:cs="Courier New"/>
        </w:rPr>
      </w:pPr>
      <w:r w:rsidRPr="003034F8">
        <w:rPr>
          <w:rFonts w:ascii="Courier New" w:hAnsi="Courier New" w:cs="Courier New"/>
        </w:rPr>
        <w:t>Example</w:t>
      </w:r>
      <w:r w:rsidR="00681F66">
        <w:rPr>
          <w:rFonts w:ascii="Courier New" w:hAnsi="Courier New" w:cs="Courier New"/>
        </w:rPr>
        <w:t>8</w:t>
      </w:r>
      <w:r w:rsidR="00B72D2F">
        <w:rPr>
          <w:rFonts w:ascii="Courier New" w:hAnsi="Courier New" w:cs="Courier New"/>
        </w:rPr>
        <w:t>: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&lt;&lt;</w:t>
      </w:r>
      <w:r w:rsidRPr="0008503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 simple-</w:t>
      </w:r>
      <w:r w:rsidRPr="0008503B">
        <w:rPr>
          <w:rFonts w:ascii="Courier New" w:hAnsi="Courier New" w:cs="Courier New"/>
        </w:rPr>
        <w:t>string</w:t>
      </w:r>
      <w:r>
        <w:rPr>
          <w:rFonts w:ascii="Courier New" w:hAnsi="Courier New" w:cs="Courier New"/>
        </w:rPr>
        <w:t>, not a multiline-string</w:t>
      </w:r>
    </w:p>
    <w:p w14:paraId="44AB181C" w14:textId="15D2EF25" w:rsidR="0008503B" w:rsidRDefault="0016251C" w:rsidP="007943E6">
      <w:r>
        <w:t>A multiline string begins with the "&lt;&lt;" HEREDOC marker followed by a name used to mark the end of the mu</w:t>
      </w:r>
      <w:r w:rsidR="008D5412">
        <w:t>l</w:t>
      </w:r>
      <w:r>
        <w:t>tiline string</w:t>
      </w:r>
      <w:r w:rsidR="008D5412">
        <w:t>, e.g.:</w:t>
      </w:r>
    </w:p>
    <w:p w14:paraId="582D2120" w14:textId="19E0C547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proofErr w:type="spellStart"/>
      <w:r w:rsidRPr="008D5412">
        <w:rPr>
          <w:rFonts w:ascii="Courier New" w:hAnsi="Courier New" w:cs="Courier New"/>
        </w:rPr>
        <w:t>LongMessage</w:t>
      </w:r>
      <w:proofErr w:type="spellEnd"/>
      <w:r w:rsidRPr="008D5412">
        <w:rPr>
          <w:rFonts w:ascii="Courier New" w:hAnsi="Courier New" w:cs="Courier New"/>
        </w:rPr>
        <w:t xml:space="preserve"> &lt;&lt;END</w:t>
      </w:r>
    </w:p>
    <w:p w14:paraId="50EBEF13" w14:textId="2AA06B67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</w:t>
      </w:r>
      <w:r w:rsidR="00572DA2">
        <w:rPr>
          <w:rFonts w:ascii="Courier New" w:hAnsi="Courier New" w:cs="Courier New"/>
        </w:rPr>
        <w:t>A</w:t>
      </w:r>
      <w:r w:rsidRPr="008D5412">
        <w:rPr>
          <w:rFonts w:ascii="Courier New" w:hAnsi="Courier New" w:cs="Courier New"/>
        </w:rPr>
        <w:t xml:space="preserve"> message</w:t>
      </w:r>
    </w:p>
    <w:p w14:paraId="4CBEDC15" w14:textId="0E6333DB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lastRenderedPageBreak/>
        <w:t xml:space="preserve">    that is long</w:t>
      </w:r>
    </w:p>
    <w:p w14:paraId="0EC91B06" w14:textId="06DDCA2C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goes here.</w:t>
      </w:r>
    </w:p>
    <w:p w14:paraId="05A1C092" w14:textId="2927DC91" w:rsidR="008D5412" w:rsidRPr="008D5412" w:rsidRDefault="008D5412" w:rsidP="008D5412">
      <w:pPr>
        <w:spacing w:before="20" w:after="20"/>
        <w:ind w:left="567"/>
        <w:rPr>
          <w:rFonts w:ascii="Courier New" w:hAnsi="Courier New" w:cs="Courier New"/>
        </w:rPr>
      </w:pPr>
      <w:r w:rsidRPr="008D5412">
        <w:rPr>
          <w:rFonts w:ascii="Courier New" w:hAnsi="Courier New" w:cs="Courier New"/>
        </w:rPr>
        <w:t xml:space="preserve">    </w:t>
      </w:r>
      <w:r w:rsidR="001F5511">
        <w:rPr>
          <w:rFonts w:ascii="Courier New" w:hAnsi="Courier New" w:cs="Courier New"/>
        </w:rPr>
        <w:t>&lt;&lt;</w:t>
      </w:r>
      <w:r w:rsidRPr="008D5412">
        <w:rPr>
          <w:rFonts w:ascii="Courier New" w:hAnsi="Courier New" w:cs="Courier New"/>
        </w:rPr>
        <w:t>END</w:t>
      </w:r>
    </w:p>
    <w:p w14:paraId="7E9A4D95" w14:textId="0A486E5E" w:rsidR="00A531F8" w:rsidRPr="00A059FC" w:rsidRDefault="006C77C4" w:rsidP="00A531F8">
      <w:r>
        <w:t>Note that if a value starts with '&lt;</w:t>
      </w:r>
      <w:r w:rsidR="005964FA">
        <w:t>' but</w:t>
      </w:r>
      <w:r>
        <w:t xml:space="preserve"> </w:t>
      </w:r>
      <w:proofErr w:type="gramStart"/>
      <w:r>
        <w:t>doesn't</w:t>
      </w:r>
      <w:proofErr w:type="gramEnd"/>
      <w:r>
        <w:t xml:space="preserve"> not match the ABNF </w:t>
      </w:r>
      <w:bookmarkStart w:id="4" w:name="_Hlk534647245"/>
      <w:r>
        <w:t>(</w:t>
      </w:r>
      <w:r w:rsidRPr="006C77C4">
        <w:rPr>
          <w:rFonts w:ascii="Courier New" w:hAnsi="Courier New" w:cs="Courier New"/>
        </w:rPr>
        <w:t xml:space="preserve">"&lt;&lt;" name </w:t>
      </w:r>
      <w:proofErr w:type="spellStart"/>
      <w:r w:rsidRPr="006C77C4">
        <w:rPr>
          <w:rFonts w:ascii="Courier New" w:hAnsi="Courier New" w:cs="Courier New"/>
        </w:rPr>
        <w:t>ows</w:t>
      </w:r>
      <w:proofErr w:type="spellEnd"/>
      <w:r>
        <w:t>)</w:t>
      </w:r>
      <w:bookmarkEnd w:id="4"/>
      <w:r>
        <w:t xml:space="preserve">, it is treated as a regular </w:t>
      </w:r>
      <w:r w:rsidR="00175F89" w:rsidRPr="00175F89">
        <w:rPr>
          <w:rFonts w:ascii="Courier New" w:hAnsi="Courier New" w:cs="Courier New"/>
        </w:rPr>
        <w:t>simple-</w:t>
      </w:r>
      <w:r w:rsidRPr="00175F89">
        <w:rPr>
          <w:rFonts w:ascii="Courier New" w:hAnsi="Courier New" w:cs="Courier New"/>
        </w:rPr>
        <w:t>string</w:t>
      </w:r>
      <w:r>
        <w:t xml:space="preserve"> rather than a </w:t>
      </w:r>
      <w:r w:rsidRPr="00175F89">
        <w:rPr>
          <w:rFonts w:ascii="Courier New" w:hAnsi="Courier New" w:cs="Courier New"/>
        </w:rPr>
        <w:t>multiline-string</w:t>
      </w:r>
      <w:r>
        <w:t>.</w:t>
      </w:r>
    </w:p>
    <w:p w14:paraId="5780F186" w14:textId="6BC9BD1B" w:rsidR="0036649F" w:rsidRPr="0036649F" w:rsidRDefault="0036649F" w:rsidP="00626019">
      <w:pPr>
        <w:pStyle w:val="Heading1"/>
      </w:pPr>
    </w:p>
    <w:tbl>
      <w:tblPr>
        <w:tblW w:w="8529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9"/>
      </w:tblGrid>
      <w:tr w:rsidR="004D1830" w14:paraId="7387ECAA" w14:textId="77777777" w:rsidTr="0036649F">
        <w:tc>
          <w:tcPr>
            <w:tcW w:w="8529" w:type="dxa"/>
          </w:tcPr>
          <w:p w14:paraId="014C9F4D" w14:textId="77777777" w:rsidR="004D1830" w:rsidRDefault="004D1830"/>
        </w:tc>
      </w:tr>
    </w:tbl>
    <w:p w14:paraId="408F2F98" w14:textId="77777777" w:rsidR="004D1830" w:rsidRDefault="004D1830">
      <w:pPr>
        <w:keepNext/>
        <w:spacing w:before="2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History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1417"/>
        <w:gridCol w:w="6011"/>
      </w:tblGrid>
      <w:tr w:rsidR="004D1830" w14:paraId="06361366" w14:textId="77777777">
        <w:tc>
          <w:tcPr>
            <w:tcW w:w="1101" w:type="dxa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</w:tcPr>
          <w:p w14:paraId="5021A692" w14:textId="77777777" w:rsidR="004D1830" w:rsidRDefault="004D1830">
            <w:pPr>
              <w:spacing w:before="0"/>
            </w:pPr>
            <w:r>
              <w:t>Issue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</w:tcPr>
          <w:p w14:paraId="36000C67" w14:textId="77777777" w:rsidR="004D1830" w:rsidRDefault="004D1830">
            <w:pPr>
              <w:spacing w:before="0"/>
            </w:pPr>
            <w:r>
              <w:t>Date</w:t>
            </w:r>
          </w:p>
        </w:tc>
        <w:tc>
          <w:tcPr>
            <w:tcW w:w="6011" w:type="dxa"/>
            <w:tcBorders>
              <w:top w:val="single" w:sz="12" w:space="0" w:color="auto"/>
              <w:left w:val="single" w:sz="6" w:space="0" w:color="auto"/>
              <w:right w:val="single" w:sz="12" w:space="0" w:color="auto"/>
            </w:tcBorders>
          </w:tcPr>
          <w:p w14:paraId="3AE88B55" w14:textId="77777777" w:rsidR="004D1830" w:rsidRDefault="004D1830">
            <w:pPr>
              <w:spacing w:before="0"/>
            </w:pPr>
            <w:r>
              <w:t>Change</w:t>
            </w:r>
          </w:p>
        </w:tc>
      </w:tr>
      <w:tr w:rsidR="004D1830" w14:paraId="7ABEFD79" w14:textId="77777777">
        <w:tc>
          <w:tcPr>
            <w:tcW w:w="11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92E986" w14:textId="77777777" w:rsidR="004D1830" w:rsidRDefault="004D1830">
            <w:pPr>
              <w:spacing w:before="0"/>
            </w:pPr>
            <w:r>
              <w:t>A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159FBC" w14:textId="03C5437C" w:rsidR="004D1830" w:rsidRDefault="00D225D6">
            <w:pPr>
              <w:spacing w:before="0"/>
            </w:pPr>
            <w:r>
              <w:t>2 May</w:t>
            </w:r>
            <w:r w:rsidR="0058767B">
              <w:t xml:space="preserve"> 19</w:t>
            </w:r>
          </w:p>
        </w:tc>
        <w:tc>
          <w:tcPr>
            <w:tcW w:w="601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9DB1E8" w14:textId="77777777" w:rsidR="004D1830" w:rsidRDefault="004D1830">
            <w:pPr>
              <w:spacing w:before="0"/>
            </w:pPr>
            <w:r>
              <w:t>Creation</w:t>
            </w:r>
          </w:p>
        </w:tc>
      </w:tr>
      <w:tr w:rsidR="004D1830" w14:paraId="4860434D" w14:textId="77777777"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0F1641" w14:textId="77777777" w:rsidR="004D1830" w:rsidRDefault="004D1830">
            <w:pPr>
              <w:spacing w:before="0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56280" w14:textId="77777777" w:rsidR="004D1830" w:rsidRDefault="004D1830">
            <w:pPr>
              <w:spacing w:before="0"/>
            </w:pP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30ACC1" w14:textId="77777777" w:rsidR="004D1830" w:rsidRDefault="004D1830">
            <w:pPr>
              <w:spacing w:before="0"/>
            </w:pPr>
          </w:p>
        </w:tc>
      </w:tr>
      <w:tr w:rsidR="004D1830" w14:paraId="014277B2" w14:textId="77777777">
        <w:tc>
          <w:tcPr>
            <w:tcW w:w="11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02BCFC" w14:textId="77777777" w:rsidR="004D1830" w:rsidRDefault="004D1830">
            <w:pPr>
              <w:spacing w:before="0"/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18EB7B" w14:textId="77777777" w:rsidR="004D1830" w:rsidRDefault="004D1830">
            <w:pPr>
              <w:spacing w:before="0"/>
            </w:pPr>
          </w:p>
        </w:tc>
        <w:tc>
          <w:tcPr>
            <w:tcW w:w="601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0EC903" w14:textId="77777777" w:rsidR="004D1830" w:rsidRDefault="004D1830">
            <w:pPr>
              <w:spacing w:before="0"/>
            </w:pPr>
          </w:p>
        </w:tc>
      </w:tr>
    </w:tbl>
    <w:p w14:paraId="6DF6A806" w14:textId="77777777" w:rsidR="004D1830" w:rsidRDefault="004D1830"/>
    <w:sectPr w:rsidR="004D1830">
      <w:headerReference w:type="default" r:id="rId8"/>
      <w:footerReference w:type="default" r:id="rId9"/>
      <w:pgSz w:w="11907" w:h="16840"/>
      <w:pgMar w:top="1440" w:right="1797" w:bottom="1440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5C54E" w14:textId="77777777" w:rsidR="00A460A9" w:rsidRDefault="00A460A9">
      <w:r>
        <w:separator/>
      </w:r>
    </w:p>
  </w:endnote>
  <w:endnote w:type="continuationSeparator" w:id="0">
    <w:p w14:paraId="6945DC60" w14:textId="77777777" w:rsidR="00A460A9" w:rsidRDefault="00A46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40"/>
      <w:gridCol w:w="2840"/>
      <w:gridCol w:w="2840"/>
    </w:tblGrid>
    <w:tr w:rsidR="0060010E" w14:paraId="7F94CC39" w14:textId="77777777">
      <w:tc>
        <w:tcPr>
          <w:tcW w:w="2840" w:type="dxa"/>
        </w:tcPr>
        <w:p w14:paraId="0F64E01E" w14:textId="7431CE50" w:rsidR="0060010E" w:rsidRDefault="0060010E">
          <w:pPr>
            <w:pStyle w:val="Footer"/>
            <w:spacing w:before="0"/>
          </w:pPr>
          <w:r>
            <w:t>© Codalogic Ltd 20</w:t>
          </w:r>
          <w:r w:rsidR="0058767B">
            <w:t>19</w:t>
          </w:r>
        </w:p>
      </w:tc>
      <w:tc>
        <w:tcPr>
          <w:tcW w:w="2840" w:type="dxa"/>
        </w:tcPr>
        <w:p w14:paraId="2BF6A435" w14:textId="77777777" w:rsidR="0060010E" w:rsidRDefault="0060010E">
          <w:pPr>
            <w:pStyle w:val="Footer"/>
            <w:spacing w:before="0"/>
            <w:jc w:val="center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  <w:tc>
        <w:tcPr>
          <w:tcW w:w="2840" w:type="dxa"/>
        </w:tcPr>
        <w:p w14:paraId="30065FC5" w14:textId="77777777" w:rsidR="0060010E" w:rsidRDefault="0060010E">
          <w:pPr>
            <w:pStyle w:val="Footer"/>
            <w:spacing w:before="0"/>
            <w:jc w:val="right"/>
          </w:pPr>
          <w:r>
            <w:t>Author: P. Cordell</w:t>
          </w:r>
        </w:p>
      </w:tc>
    </w:tr>
  </w:tbl>
  <w:p w14:paraId="0A6BA7BD" w14:textId="77777777" w:rsidR="0060010E" w:rsidRDefault="00600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8CAAA" w14:textId="77777777" w:rsidR="00A460A9" w:rsidRDefault="00A460A9">
      <w:r>
        <w:separator/>
      </w:r>
    </w:p>
  </w:footnote>
  <w:footnote w:type="continuationSeparator" w:id="0">
    <w:p w14:paraId="73AB59CD" w14:textId="77777777" w:rsidR="00A460A9" w:rsidRDefault="00A46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2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1"/>
      <w:gridCol w:w="2150"/>
    </w:tblGrid>
    <w:tr w:rsidR="0060010E" w14:paraId="0F732925" w14:textId="77777777" w:rsidTr="0058767B">
      <w:tc>
        <w:tcPr>
          <w:tcW w:w="6371" w:type="dxa"/>
        </w:tcPr>
        <w:p w14:paraId="2C34656F" w14:textId="17D62C69" w:rsidR="0060010E" w:rsidRDefault="0060010E">
          <w:pPr>
            <w:pStyle w:val="Header"/>
            <w:tabs>
              <w:tab w:val="clear" w:pos="8306"/>
            </w:tabs>
            <w:spacing w:before="0"/>
          </w:pPr>
          <w:r>
            <w:t xml:space="preserve">Title: </w:t>
          </w:r>
          <w:r w:rsidR="00626019" w:rsidRPr="00626019">
            <w:t>LOON – Line Oriented Object Notation</w:t>
          </w:r>
        </w:p>
      </w:tc>
      <w:tc>
        <w:tcPr>
          <w:tcW w:w="2150" w:type="dxa"/>
        </w:tcPr>
        <w:p w14:paraId="71240F7D" w14:textId="02F62C3E" w:rsidR="0060010E" w:rsidRDefault="0060010E">
          <w:pPr>
            <w:pStyle w:val="Header"/>
            <w:tabs>
              <w:tab w:val="clear" w:pos="4153"/>
            </w:tabs>
            <w:spacing w:before="0"/>
            <w:jc w:val="right"/>
          </w:pPr>
          <w:r>
            <w:t>Date:</w:t>
          </w:r>
          <w:r w:rsidR="0058767B">
            <w:t xml:space="preserve"> </w:t>
          </w:r>
          <w:r w:rsidR="00626019">
            <w:t>Ma</w:t>
          </w:r>
          <w:r w:rsidR="0058767B">
            <w:t>y</w:t>
          </w:r>
          <w:r>
            <w:t xml:space="preserve"> 20</w:t>
          </w:r>
          <w:r w:rsidR="0058767B">
            <w:t>19</w:t>
          </w:r>
          <w:r>
            <w:t xml:space="preserve"> </w:t>
          </w:r>
        </w:p>
      </w:tc>
    </w:tr>
    <w:tr w:rsidR="0060010E" w14:paraId="5308C1A5" w14:textId="77777777" w:rsidTr="0058767B">
      <w:tc>
        <w:tcPr>
          <w:tcW w:w="6371" w:type="dxa"/>
        </w:tcPr>
        <w:p w14:paraId="4FFE384C" w14:textId="4BBCEBD7" w:rsidR="0060010E" w:rsidRDefault="0060010E">
          <w:pPr>
            <w:pStyle w:val="Header"/>
            <w:tabs>
              <w:tab w:val="clear" w:pos="8306"/>
            </w:tabs>
            <w:spacing w:before="0"/>
          </w:pPr>
          <w:r>
            <w:t xml:space="preserve">File: </w:t>
          </w:r>
          <w:r w:rsidR="00A460A9">
            <w:fldChar w:fldCharType="begin"/>
          </w:r>
          <w:r w:rsidR="00A460A9">
            <w:instrText xml:space="preserve"> FILENAME \* Lower\p \* MERGEFORMAT </w:instrText>
          </w:r>
          <w:r w:rsidR="00A460A9">
            <w:fldChar w:fldCharType="separate"/>
          </w:r>
          <w:r w:rsidR="00245314">
            <w:rPr>
              <w:noProof/>
            </w:rPr>
            <w:t>c:\home\pete\advanced backup\documentation\loon.docx</w:t>
          </w:r>
          <w:r w:rsidR="00A460A9">
            <w:rPr>
              <w:noProof/>
            </w:rPr>
            <w:fldChar w:fldCharType="end"/>
          </w:r>
        </w:p>
      </w:tc>
      <w:tc>
        <w:tcPr>
          <w:tcW w:w="2150" w:type="dxa"/>
        </w:tcPr>
        <w:p w14:paraId="66C29CDD" w14:textId="77777777" w:rsidR="0060010E" w:rsidRDefault="0060010E">
          <w:pPr>
            <w:pStyle w:val="Header"/>
            <w:tabs>
              <w:tab w:val="clear" w:pos="4153"/>
            </w:tabs>
            <w:spacing w:before="0"/>
            <w:jc w:val="right"/>
          </w:pPr>
          <w:r>
            <w:t>Issue: A</w:t>
          </w:r>
        </w:p>
      </w:tc>
    </w:tr>
  </w:tbl>
  <w:p w14:paraId="11F9BE58" w14:textId="77777777" w:rsidR="0060010E" w:rsidRDefault="00600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6F42"/>
    <w:multiLevelType w:val="hybridMultilevel"/>
    <w:tmpl w:val="00C29296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8822DB4"/>
    <w:multiLevelType w:val="hybridMultilevel"/>
    <w:tmpl w:val="211E00AC"/>
    <w:lvl w:ilvl="0" w:tplc="08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63C535F4"/>
    <w:multiLevelType w:val="hybridMultilevel"/>
    <w:tmpl w:val="40DEF5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25117"/>
    <w:multiLevelType w:val="hybridMultilevel"/>
    <w:tmpl w:val="34FAAE32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F6D"/>
    <w:rsid w:val="00002B85"/>
    <w:rsid w:val="000063F1"/>
    <w:rsid w:val="00026CC8"/>
    <w:rsid w:val="00037397"/>
    <w:rsid w:val="00045442"/>
    <w:rsid w:val="00073655"/>
    <w:rsid w:val="0007420F"/>
    <w:rsid w:val="000753D5"/>
    <w:rsid w:val="0008503B"/>
    <w:rsid w:val="000B64BF"/>
    <w:rsid w:val="000F1689"/>
    <w:rsid w:val="000F33E2"/>
    <w:rsid w:val="001048F5"/>
    <w:rsid w:val="00107A91"/>
    <w:rsid w:val="00112E4C"/>
    <w:rsid w:val="00117DCC"/>
    <w:rsid w:val="001228D4"/>
    <w:rsid w:val="0012728F"/>
    <w:rsid w:val="00151150"/>
    <w:rsid w:val="0016251C"/>
    <w:rsid w:val="00175470"/>
    <w:rsid w:val="00175F89"/>
    <w:rsid w:val="00184233"/>
    <w:rsid w:val="001D1331"/>
    <w:rsid w:val="001D3669"/>
    <w:rsid w:val="001D4DDB"/>
    <w:rsid w:val="001F241A"/>
    <w:rsid w:val="001F5511"/>
    <w:rsid w:val="0020650E"/>
    <w:rsid w:val="00225756"/>
    <w:rsid w:val="00245314"/>
    <w:rsid w:val="002828AA"/>
    <w:rsid w:val="00296B27"/>
    <w:rsid w:val="002A69F2"/>
    <w:rsid w:val="002C00AA"/>
    <w:rsid w:val="002C3CC4"/>
    <w:rsid w:val="002E3E90"/>
    <w:rsid w:val="003034F8"/>
    <w:rsid w:val="00315455"/>
    <w:rsid w:val="003473B1"/>
    <w:rsid w:val="00347528"/>
    <w:rsid w:val="003501D0"/>
    <w:rsid w:val="00354E24"/>
    <w:rsid w:val="0036649F"/>
    <w:rsid w:val="003701DB"/>
    <w:rsid w:val="00392A57"/>
    <w:rsid w:val="003C7A82"/>
    <w:rsid w:val="003D310A"/>
    <w:rsid w:val="0047521C"/>
    <w:rsid w:val="004D1830"/>
    <w:rsid w:val="004D5B51"/>
    <w:rsid w:val="004F1CAF"/>
    <w:rsid w:val="00525220"/>
    <w:rsid w:val="005305F4"/>
    <w:rsid w:val="00532193"/>
    <w:rsid w:val="0055211F"/>
    <w:rsid w:val="00572DA2"/>
    <w:rsid w:val="0058767B"/>
    <w:rsid w:val="005964FA"/>
    <w:rsid w:val="005E20B3"/>
    <w:rsid w:val="005F5D2B"/>
    <w:rsid w:val="0060010E"/>
    <w:rsid w:val="00600CC9"/>
    <w:rsid w:val="00626019"/>
    <w:rsid w:val="00626642"/>
    <w:rsid w:val="0063718C"/>
    <w:rsid w:val="006474DC"/>
    <w:rsid w:val="006537F4"/>
    <w:rsid w:val="00671230"/>
    <w:rsid w:val="00681F66"/>
    <w:rsid w:val="006A1DDC"/>
    <w:rsid w:val="006B1005"/>
    <w:rsid w:val="006B5585"/>
    <w:rsid w:val="006C77C4"/>
    <w:rsid w:val="006D2432"/>
    <w:rsid w:val="006D3298"/>
    <w:rsid w:val="006D527A"/>
    <w:rsid w:val="006E113A"/>
    <w:rsid w:val="006E5F32"/>
    <w:rsid w:val="007052C5"/>
    <w:rsid w:val="007313CF"/>
    <w:rsid w:val="007506F7"/>
    <w:rsid w:val="007610F9"/>
    <w:rsid w:val="007943E6"/>
    <w:rsid w:val="007B4CFB"/>
    <w:rsid w:val="007B7C13"/>
    <w:rsid w:val="007C57AD"/>
    <w:rsid w:val="00810A90"/>
    <w:rsid w:val="00817EEF"/>
    <w:rsid w:val="00820D22"/>
    <w:rsid w:val="00833081"/>
    <w:rsid w:val="00855880"/>
    <w:rsid w:val="00865DD0"/>
    <w:rsid w:val="008B27A3"/>
    <w:rsid w:val="008D5412"/>
    <w:rsid w:val="008E1009"/>
    <w:rsid w:val="008F2DA9"/>
    <w:rsid w:val="009135D0"/>
    <w:rsid w:val="00980F58"/>
    <w:rsid w:val="00987693"/>
    <w:rsid w:val="009C79A5"/>
    <w:rsid w:val="009F6967"/>
    <w:rsid w:val="00A059FC"/>
    <w:rsid w:val="00A07E1F"/>
    <w:rsid w:val="00A224FD"/>
    <w:rsid w:val="00A25135"/>
    <w:rsid w:val="00A3680C"/>
    <w:rsid w:val="00A460A9"/>
    <w:rsid w:val="00A50C4F"/>
    <w:rsid w:val="00A531F8"/>
    <w:rsid w:val="00A66664"/>
    <w:rsid w:val="00A92B69"/>
    <w:rsid w:val="00AA764A"/>
    <w:rsid w:val="00AE7DF5"/>
    <w:rsid w:val="00AF5162"/>
    <w:rsid w:val="00B00A49"/>
    <w:rsid w:val="00B446B9"/>
    <w:rsid w:val="00B72D2F"/>
    <w:rsid w:val="00B74852"/>
    <w:rsid w:val="00B76677"/>
    <w:rsid w:val="00BA4261"/>
    <w:rsid w:val="00BA442C"/>
    <w:rsid w:val="00BC71C7"/>
    <w:rsid w:val="00C00DD6"/>
    <w:rsid w:val="00C2764D"/>
    <w:rsid w:val="00C317AF"/>
    <w:rsid w:val="00C63ED0"/>
    <w:rsid w:val="00C92324"/>
    <w:rsid w:val="00CA71E5"/>
    <w:rsid w:val="00CD002A"/>
    <w:rsid w:val="00CF4686"/>
    <w:rsid w:val="00D225D6"/>
    <w:rsid w:val="00DA5D37"/>
    <w:rsid w:val="00DA7BC2"/>
    <w:rsid w:val="00DB0BFE"/>
    <w:rsid w:val="00DB2673"/>
    <w:rsid w:val="00DC254A"/>
    <w:rsid w:val="00DD1F46"/>
    <w:rsid w:val="00DE7213"/>
    <w:rsid w:val="00E05C00"/>
    <w:rsid w:val="00E46EA4"/>
    <w:rsid w:val="00E631A4"/>
    <w:rsid w:val="00E66B7B"/>
    <w:rsid w:val="00E91EAE"/>
    <w:rsid w:val="00F07DB7"/>
    <w:rsid w:val="00F16F6D"/>
    <w:rsid w:val="00F7542E"/>
    <w:rsid w:val="00F92D9D"/>
    <w:rsid w:val="00FE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813362"/>
  <w15:chartTrackingRefBased/>
  <w15:docId w15:val="{DE074C06-1296-43E3-B09B-9ADE5E3C7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5756"/>
    <w:pPr>
      <w:spacing w:before="120" w:after="120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C63ED0"/>
    <w:pPr>
      <w:keepNext/>
      <w:spacing w:before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313"/>
      </w:tabs>
    </w:pPr>
  </w:style>
  <w:style w:type="paragraph" w:styleId="TOC2">
    <w:name w:val="toc 2"/>
    <w:basedOn w:val="Normal"/>
    <w:next w:val="Normal"/>
    <w:uiPriority w:val="39"/>
    <w:pPr>
      <w:tabs>
        <w:tab w:val="right" w:leader="dot" w:pos="8313"/>
      </w:tabs>
      <w:ind w:left="198"/>
    </w:pPr>
  </w:style>
  <w:style w:type="paragraph" w:styleId="TOC3">
    <w:name w:val="toc 3"/>
    <w:basedOn w:val="Normal"/>
    <w:next w:val="Normal"/>
    <w:uiPriority w:val="39"/>
    <w:pPr>
      <w:tabs>
        <w:tab w:val="right" w:leader="dot" w:pos="8313"/>
      </w:tabs>
      <w:spacing w:before="0"/>
      <w:ind w:left="403"/>
    </w:pPr>
  </w:style>
  <w:style w:type="paragraph" w:styleId="TOC4">
    <w:name w:val="toc 4"/>
    <w:basedOn w:val="Normal"/>
    <w:next w:val="Normal"/>
    <w:semiHidden/>
    <w:pPr>
      <w:tabs>
        <w:tab w:val="right" w:leader="dot" w:pos="8313"/>
      </w:tabs>
      <w:ind w:left="600"/>
    </w:pPr>
  </w:style>
  <w:style w:type="paragraph" w:styleId="TOC5">
    <w:name w:val="toc 5"/>
    <w:basedOn w:val="Normal"/>
    <w:next w:val="Normal"/>
    <w:semiHidden/>
    <w:pPr>
      <w:tabs>
        <w:tab w:val="right" w:leader="dot" w:pos="8313"/>
      </w:tabs>
      <w:ind w:left="800"/>
    </w:pPr>
  </w:style>
  <w:style w:type="paragraph" w:styleId="TOC6">
    <w:name w:val="toc 6"/>
    <w:basedOn w:val="Normal"/>
    <w:next w:val="Normal"/>
    <w:semiHidden/>
    <w:pPr>
      <w:tabs>
        <w:tab w:val="right" w:leader="dot" w:pos="8313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8313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8313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8313"/>
      </w:tabs>
      <w:ind w:left="1600"/>
    </w:pPr>
  </w:style>
  <w:style w:type="paragraph" w:styleId="Title">
    <w:name w:val="Title"/>
    <w:basedOn w:val="Normal"/>
    <w:qFormat/>
    <w:pPr>
      <w:spacing w:before="360" w:after="360"/>
      <w:jc w:val="center"/>
    </w:pPr>
    <w:rPr>
      <w:rFonts w:ascii="Arial" w:hAnsi="Arial"/>
      <w:b/>
      <w:kern w:val="28"/>
      <w:sz w:val="44"/>
    </w:rPr>
  </w:style>
  <w:style w:type="paragraph" w:customStyle="1" w:styleId="code">
    <w:name w:val="code"/>
    <w:basedOn w:val="Normal"/>
    <w:pPr>
      <w:tabs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 w:after="0"/>
      <w:ind w:left="567"/>
    </w:pPr>
    <w:rPr>
      <w:rFonts w:ascii="Courier New" w:hAnsi="Courier New"/>
      <w:sz w:val="16"/>
    </w:rPr>
  </w:style>
  <w:style w:type="paragraph" w:styleId="ListParagraph">
    <w:name w:val="List Paragraph"/>
    <w:basedOn w:val="Normal"/>
    <w:uiPriority w:val="34"/>
    <w:qFormat/>
    <w:rsid w:val="007B4CFB"/>
    <w:pPr>
      <w:spacing w:before="40" w:after="40"/>
      <w:ind w:left="720"/>
    </w:pPr>
  </w:style>
  <w:style w:type="paragraph" w:customStyle="1" w:styleId="Data">
    <w:name w:val="Data"/>
    <w:basedOn w:val="Normal"/>
    <w:rsid w:val="00225756"/>
    <w:pPr>
      <w:spacing w:before="20" w:after="20"/>
      <w:ind w:left="567"/>
    </w:pPr>
    <w:rPr>
      <w:rFonts w:ascii="Courier New" w:hAnsi="Courier New"/>
    </w:rPr>
  </w:style>
  <w:style w:type="table" w:styleId="TableGrid">
    <w:name w:val="Table Grid"/>
    <w:basedOn w:val="TableNormal"/>
    <w:rsid w:val="00C63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ome\Pete\Codalogic\Procedure\Templates\Codalogic%20Docu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477C92-F480-48A2-B58D-E94A670E6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Codalogic Document.dot</Template>
  <TotalTime>118</TotalTime>
  <Pages>6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Tech-Know-Ware Ltd</Company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</dc:creator>
  <cp:keywords/>
  <dc:description/>
  <cp:lastModifiedBy>Pete</cp:lastModifiedBy>
  <cp:revision>24</cp:revision>
  <cp:lastPrinted>2019-05-02T10:18:00Z</cp:lastPrinted>
  <dcterms:created xsi:type="dcterms:W3CDTF">2019-05-02T09:49:00Z</dcterms:created>
  <dcterms:modified xsi:type="dcterms:W3CDTF">2021-04-28T13:45:00Z</dcterms:modified>
</cp:coreProperties>
</file>